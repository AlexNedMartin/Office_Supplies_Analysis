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B2878" w14:textId="77777777" w:rsidR="007E4E4A" w:rsidRPr="00A77739" w:rsidRDefault="007E4E4A" w:rsidP="00C805C2">
      <w:pPr>
        <w:rPr>
          <w:b/>
          <w:color w:val="CBB26A"/>
          <w:sz w:val="24"/>
          <w:szCs w:val="24"/>
        </w:rPr>
      </w:pPr>
    </w:p>
    <w:p w14:paraId="71833CF3" w14:textId="77777777" w:rsidR="00A32F89" w:rsidRPr="00A77739" w:rsidRDefault="00A32F89" w:rsidP="00A32F89">
      <w:pPr>
        <w:rPr>
          <w:color w:val="CBB26A"/>
        </w:rPr>
      </w:pPr>
    </w:p>
    <w:p w14:paraId="52C6380D" w14:textId="77777777" w:rsidR="00CE5D3F" w:rsidRPr="00A77739" w:rsidRDefault="00CE5D3F" w:rsidP="00A32F89">
      <w:pPr>
        <w:rPr>
          <w:color w:val="CBB26A"/>
        </w:rPr>
      </w:pPr>
    </w:p>
    <w:p w14:paraId="19613BA4" w14:textId="77777777" w:rsidR="00CE5D3F" w:rsidRPr="00A77739" w:rsidRDefault="00CE5D3F" w:rsidP="00A32F89">
      <w:pPr>
        <w:rPr>
          <w:color w:val="CBB26A"/>
        </w:rPr>
      </w:pPr>
    </w:p>
    <w:p w14:paraId="4239D227" w14:textId="04CBC29D" w:rsidR="00EC1313" w:rsidRPr="00A77739" w:rsidRDefault="00DD1039" w:rsidP="00CE5D3F">
      <w:pPr>
        <w:pStyle w:val="NoSpacing"/>
        <w:spacing w:after="100" w:afterAutospacing="1"/>
        <w:rPr>
          <w:rFonts w:ascii="Century Gothic" w:hAnsi="Century Gothic"/>
          <w:color w:val="CBB26A"/>
          <w:sz w:val="60"/>
          <w:szCs w:val="60"/>
        </w:rPr>
      </w:pPr>
      <w:r w:rsidRPr="00A77739">
        <w:rPr>
          <w:rFonts w:ascii="Century Gothic" w:hAnsi="Century Gothic"/>
          <w:color w:val="CBB26A"/>
          <w:sz w:val="60"/>
          <w:szCs w:val="60"/>
        </w:rPr>
        <w:t xml:space="preserve">QUALITY CONTROL </w:t>
      </w:r>
      <w:r w:rsidR="007E4E4A" w:rsidRPr="00A77739">
        <w:rPr>
          <w:rFonts w:ascii="Century Gothic" w:hAnsi="Century Gothic"/>
          <w:color w:val="CBB26A"/>
          <w:sz w:val="60"/>
          <w:szCs w:val="60"/>
        </w:rPr>
        <w:t>FORM</w:t>
      </w:r>
    </w:p>
    <w:p w14:paraId="3F3FF843" w14:textId="77777777" w:rsidR="00DD1039" w:rsidRPr="00A77739" w:rsidRDefault="00DD1039" w:rsidP="00CE5D3F">
      <w:pPr>
        <w:pStyle w:val="NoSpacing"/>
        <w:spacing w:before="40" w:after="40"/>
        <w:rPr>
          <w:rFonts w:ascii="Century Gothic" w:hAnsi="Century Gothic"/>
          <w:color w:val="CBB26A"/>
          <w:sz w:val="48"/>
          <w:szCs w:val="48"/>
        </w:rPr>
      </w:pPr>
    </w:p>
    <w:p w14:paraId="1423F0DE" w14:textId="773D3C16" w:rsidR="00DD1039" w:rsidRPr="00A77739" w:rsidRDefault="007E4E4A" w:rsidP="00CE5D3F">
      <w:pPr>
        <w:pStyle w:val="NoSpacing"/>
        <w:spacing w:before="40" w:after="40"/>
        <w:rPr>
          <w:rFonts w:ascii="Century Gothic" w:hAnsi="Century Gothic"/>
          <w:color w:val="CBB26A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A77739">
        <w:rPr>
          <w:rFonts w:ascii="Century Gothic" w:hAnsi="Century Gothic"/>
          <w:color w:val="CBB26A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OFFUTURE</w:t>
      </w:r>
    </w:p>
    <w:p w14:paraId="6FBFB4EA" w14:textId="489E7E97" w:rsidR="007E4E4A" w:rsidRPr="00A77739" w:rsidRDefault="007E4E4A" w:rsidP="007E4E4A">
      <w:pPr>
        <w:pStyle w:val="NoSpacing"/>
        <w:spacing w:before="40" w:after="40"/>
        <w:rPr>
          <w:rFonts w:ascii="Century Gothic" w:hAnsi="Century Gothic"/>
          <w:color w:val="CBB26A"/>
          <w:sz w:val="28"/>
          <w:szCs w:val="28"/>
        </w:rPr>
      </w:pPr>
      <w:r w:rsidRPr="00A77739">
        <w:rPr>
          <w:rFonts w:ascii="Century Gothic" w:hAnsi="Century Gothic"/>
          <w:caps/>
          <w:color w:val="CBB26A"/>
          <w:sz w:val="28"/>
          <w:szCs w:val="28"/>
        </w:rPr>
        <w:t>The future of office supplies</w:t>
      </w:r>
    </w:p>
    <w:p w14:paraId="0336FE20" w14:textId="58C58922" w:rsidR="007E4E4A" w:rsidRPr="00A77739" w:rsidRDefault="00A77739" w:rsidP="00CE5D3F">
      <w:pPr>
        <w:pStyle w:val="NoSpacing"/>
        <w:spacing w:before="40" w:after="40"/>
        <w:rPr>
          <w:rFonts w:ascii="Century Gothic" w:hAnsi="Century Gothic"/>
          <w:color w:val="CBB26A"/>
          <w:sz w:val="48"/>
          <w:szCs w:val="48"/>
        </w:rPr>
      </w:pPr>
      <w:r w:rsidRPr="00A77739">
        <w:rPr>
          <w:rFonts w:ascii="Century Gothic" w:hAnsi="Century Gothic"/>
          <w:noProof/>
          <w:color w:val="CBB26A"/>
          <w:sz w:val="48"/>
          <w:szCs w:val="48"/>
        </w:rPr>
        <w:drawing>
          <wp:anchor distT="0" distB="0" distL="114300" distR="114300" simplePos="0" relativeHeight="251661312" behindDoc="1" locked="0" layoutInCell="1" allowOverlap="1" wp14:anchorId="3292CD82" wp14:editId="03CC4001">
            <wp:simplePos x="0" y="0"/>
            <wp:positionH relativeFrom="margin">
              <wp:align>right</wp:align>
            </wp:positionH>
            <wp:positionV relativeFrom="paragraph">
              <wp:posOffset>121285</wp:posOffset>
            </wp:positionV>
            <wp:extent cx="3589655" cy="3010535"/>
            <wp:effectExtent l="228600" t="228600" r="220345" b="227965"/>
            <wp:wrapTight wrapText="bothSides">
              <wp:wrapPolygon edited="0">
                <wp:start x="-1376" y="-1640"/>
                <wp:lineTo x="-1376" y="23099"/>
                <wp:lineTo x="22811" y="23099"/>
                <wp:lineTo x="22811" y="-1640"/>
                <wp:lineTo x="-1376" y="-164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301053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DC35E9" w14:textId="5EBECCD9" w:rsidR="00B557DB" w:rsidRPr="00A77739" w:rsidRDefault="00B557DB" w:rsidP="00CE5D3F">
      <w:pPr>
        <w:pStyle w:val="NoSpacing"/>
        <w:spacing w:before="40" w:after="40"/>
        <w:rPr>
          <w:rFonts w:ascii="Century Gothic" w:hAnsi="Century Gothic"/>
          <w:color w:val="CBB26A"/>
          <w:sz w:val="48"/>
          <w:szCs w:val="48"/>
        </w:rPr>
      </w:pPr>
    </w:p>
    <w:p w14:paraId="380D0D80" w14:textId="237B5485" w:rsidR="00B557DB" w:rsidRPr="00A77739" w:rsidRDefault="00B557DB" w:rsidP="00CE5D3F">
      <w:pPr>
        <w:pStyle w:val="NoSpacing"/>
        <w:spacing w:before="40" w:after="40"/>
        <w:rPr>
          <w:rFonts w:ascii="Century Gothic" w:hAnsi="Century Gothic"/>
          <w:color w:val="CBB26A"/>
          <w:sz w:val="48"/>
          <w:szCs w:val="48"/>
        </w:rPr>
      </w:pPr>
    </w:p>
    <w:p w14:paraId="67CBC9E1" w14:textId="3D15FA49" w:rsidR="00CE5D3F" w:rsidRPr="00A77739" w:rsidRDefault="007E4E4A" w:rsidP="00CE5D3F">
      <w:pPr>
        <w:pStyle w:val="NoSpacing"/>
        <w:spacing w:before="40" w:after="40"/>
        <w:rPr>
          <w:rFonts w:ascii="Century Gothic" w:hAnsi="Century Gothic"/>
          <w:caps/>
          <w:color w:val="CBB26A"/>
          <w:sz w:val="28"/>
          <w:szCs w:val="28"/>
        </w:rPr>
      </w:pPr>
      <w:r w:rsidRPr="00A77739">
        <w:rPr>
          <w:color w:val="CBB26A"/>
        </w:rPr>
        <w:t> </w:t>
      </w:r>
    </w:p>
    <w:p w14:paraId="50D0BCB8" w14:textId="77777777" w:rsidR="00CE5D3F" w:rsidRPr="00A77739" w:rsidRDefault="00CE5D3F" w:rsidP="00CE5D3F">
      <w:pPr>
        <w:pStyle w:val="NoSpacing"/>
        <w:spacing w:before="40" w:after="40"/>
        <w:rPr>
          <w:rFonts w:ascii="Century Gothic" w:hAnsi="Century Gothic"/>
          <w:color w:val="CBB26A"/>
          <w:sz w:val="28"/>
          <w:szCs w:val="28"/>
        </w:rPr>
      </w:pPr>
    </w:p>
    <w:p w14:paraId="72E4B169" w14:textId="77777777" w:rsidR="00DD1039" w:rsidRPr="00A77739" w:rsidRDefault="00DD1039" w:rsidP="00CE5D3F">
      <w:pPr>
        <w:pStyle w:val="NoSpacing"/>
        <w:spacing w:before="40" w:after="40"/>
        <w:rPr>
          <w:rFonts w:ascii="Century Gothic" w:hAnsi="Century Gothic"/>
          <w:caps/>
          <w:color w:val="CBB26A"/>
          <w:sz w:val="28"/>
          <w:szCs w:val="28"/>
        </w:rPr>
      </w:pPr>
    </w:p>
    <w:p w14:paraId="4A770FCA" w14:textId="153C48D5" w:rsidR="00CE5D3F" w:rsidRPr="00A77739" w:rsidRDefault="00CE5D3F" w:rsidP="00CE5D3F">
      <w:pPr>
        <w:pStyle w:val="NoSpacing"/>
        <w:spacing w:before="80" w:after="40"/>
        <w:rPr>
          <w:rFonts w:ascii="Century Gothic" w:hAnsi="Century Gothic"/>
          <w:caps/>
          <w:color w:val="CBB26A"/>
          <w:sz w:val="28"/>
          <w:szCs w:val="24"/>
        </w:rPr>
      </w:pPr>
      <w:r w:rsidRPr="00A77739">
        <w:rPr>
          <w:rFonts w:ascii="Century Gothic" w:hAnsi="Century Gothic"/>
          <w:caps/>
          <w:color w:val="CBB26A"/>
          <w:sz w:val="28"/>
          <w:szCs w:val="24"/>
        </w:rPr>
        <w:t xml:space="preserve">Version </w:t>
      </w:r>
      <w:r w:rsidR="007E4E4A" w:rsidRPr="00A77739">
        <w:rPr>
          <w:rFonts w:ascii="Century Gothic" w:hAnsi="Century Gothic"/>
          <w:caps/>
          <w:color w:val="CBB26A"/>
          <w:sz w:val="28"/>
          <w:szCs w:val="24"/>
        </w:rPr>
        <w:t>1</w:t>
      </w:r>
      <w:r w:rsidRPr="00A77739">
        <w:rPr>
          <w:rFonts w:ascii="Century Gothic" w:hAnsi="Century Gothic"/>
          <w:caps/>
          <w:color w:val="CBB26A"/>
          <w:sz w:val="28"/>
          <w:szCs w:val="24"/>
        </w:rPr>
        <w:t>.0.0</w:t>
      </w:r>
    </w:p>
    <w:p w14:paraId="54A5A1F5" w14:textId="77777777" w:rsidR="00CE5D3F" w:rsidRPr="00A77739" w:rsidRDefault="00CE5D3F" w:rsidP="00CE5D3F">
      <w:pPr>
        <w:pStyle w:val="NoSpacing"/>
        <w:spacing w:before="80" w:after="40"/>
        <w:rPr>
          <w:rFonts w:ascii="Century Gothic" w:hAnsi="Century Gothic"/>
          <w:caps/>
          <w:color w:val="CBB26A"/>
          <w:sz w:val="28"/>
          <w:szCs w:val="24"/>
        </w:rPr>
      </w:pPr>
    </w:p>
    <w:p w14:paraId="71430B38" w14:textId="6930DFE7" w:rsidR="00CE5D3F" w:rsidRPr="00A77739" w:rsidRDefault="007E4E4A" w:rsidP="00CE5D3F">
      <w:pPr>
        <w:pStyle w:val="NoSpacing"/>
        <w:spacing w:before="80" w:after="40"/>
        <w:rPr>
          <w:rFonts w:ascii="Century Gothic" w:hAnsi="Century Gothic"/>
          <w:caps/>
          <w:color w:val="CBB26A"/>
          <w:sz w:val="28"/>
          <w:szCs w:val="24"/>
        </w:rPr>
      </w:pPr>
      <w:r w:rsidRPr="00A77739">
        <w:rPr>
          <w:rFonts w:ascii="Century Gothic" w:hAnsi="Century Gothic"/>
          <w:caps/>
          <w:color w:val="CBB26A"/>
          <w:sz w:val="28"/>
          <w:szCs w:val="24"/>
        </w:rPr>
        <w:t>02/05/2024</w:t>
      </w:r>
    </w:p>
    <w:p w14:paraId="34124DAB" w14:textId="77777777" w:rsidR="00CB693F" w:rsidRDefault="00CB693F" w:rsidP="00C805C2">
      <w:pPr>
        <w:spacing w:line="240" w:lineRule="auto"/>
        <w:rPr>
          <w:rFonts w:cs="Times New Roman (Body CS)"/>
          <w:caps/>
          <w:color w:val="595959" w:themeColor="text1" w:themeTint="A6"/>
          <w:sz w:val="20"/>
          <w:szCs w:val="20"/>
        </w:rPr>
      </w:pPr>
    </w:p>
    <w:p w14:paraId="3D3A695F" w14:textId="77777777" w:rsidR="00A32F89" w:rsidRDefault="00A32F89" w:rsidP="00A32F89"/>
    <w:p w14:paraId="04E92999" w14:textId="77777777" w:rsidR="00CE5D3F" w:rsidRDefault="00CE5D3F" w:rsidP="00A32F89"/>
    <w:p w14:paraId="7FED7C04" w14:textId="77777777" w:rsidR="00CE5D3F" w:rsidRDefault="00CE5D3F" w:rsidP="00A32F89">
      <w:pPr>
        <w:sectPr w:rsidR="00CE5D3F" w:rsidSect="00C805C2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</w:p>
    <w:p w14:paraId="54BB9073" w14:textId="7957E2B7" w:rsidR="00DD1039" w:rsidRDefault="00D8796B" w:rsidP="00DD1039">
      <w:pPr>
        <w:pStyle w:val="Heading1"/>
        <w:tabs>
          <w:tab w:val="left" w:pos="5288"/>
        </w:tabs>
        <w:spacing w:line="240" w:lineRule="auto"/>
        <w:ind w:left="0"/>
        <w:rPr>
          <w:color w:val="44546A" w:themeColor="text2"/>
          <w:sz w:val="40"/>
          <w:szCs w:val="44"/>
        </w:rPr>
      </w:pPr>
      <w:r>
        <w:rPr>
          <w:sz w:val="36"/>
          <w:szCs w:val="42"/>
        </w:rPr>
        <w:lastRenderedPageBreak/>
        <w:t>Quality Control</w:t>
      </w:r>
      <w:r w:rsidR="00DD1039">
        <w:rPr>
          <w:color w:val="44546A" w:themeColor="text2"/>
          <w:sz w:val="40"/>
          <w:szCs w:val="44"/>
        </w:rPr>
        <w:tab/>
      </w:r>
    </w:p>
    <w:p w14:paraId="4B76CD9A" w14:textId="7F060D45" w:rsidR="00CE5D3F" w:rsidRDefault="00BD4D16" w:rsidP="00B557DB">
      <w:pPr>
        <w:pStyle w:val="Heading1"/>
        <w:spacing w:after="0" w:line="276" w:lineRule="auto"/>
        <w:ind w:left="0"/>
        <w:rPr>
          <w:szCs w:val="28"/>
        </w:rPr>
      </w:pPr>
      <w:r>
        <w:rPr>
          <w:szCs w:val="28"/>
        </w:rPr>
        <w:t>Quality Control Objectives</w:t>
      </w:r>
    </w:p>
    <w:p w14:paraId="63589C66" w14:textId="51BE9985" w:rsidR="00BD4D16" w:rsidRDefault="00BD4D16" w:rsidP="00BD4D16">
      <w:pPr>
        <w:spacing w:after="0"/>
      </w:pPr>
      <w:r>
        <w:t>Data Cleaning and Validation:</w:t>
      </w:r>
    </w:p>
    <w:p w14:paraId="5974E8F8" w14:textId="620B8A52" w:rsidR="00BD4D16" w:rsidRDefault="00BD4D16" w:rsidP="00BD4D16">
      <w:pPr>
        <w:pStyle w:val="ListParagraph"/>
        <w:numPr>
          <w:ilvl w:val="0"/>
          <w:numId w:val="19"/>
        </w:numPr>
        <w:spacing w:after="0"/>
      </w:pPr>
      <w:r>
        <w:t>Remove or correct inaccuracies, inconsistencies, and errors.</w:t>
      </w:r>
    </w:p>
    <w:p w14:paraId="751A4BDB" w14:textId="3554C668" w:rsidR="00BD4D16" w:rsidRDefault="00BD4D16" w:rsidP="00BD4D16">
      <w:pPr>
        <w:pStyle w:val="ListParagraph"/>
        <w:numPr>
          <w:ilvl w:val="0"/>
          <w:numId w:val="19"/>
        </w:numPr>
        <w:spacing w:after="0"/>
      </w:pPr>
      <w:r>
        <w:t>Validate data against predefined rules, handling missing or null values.</w:t>
      </w:r>
    </w:p>
    <w:p w14:paraId="71B6FEEF" w14:textId="77777777" w:rsidR="00BD4D16" w:rsidRDefault="00BD4D16" w:rsidP="00BD4D16">
      <w:pPr>
        <w:spacing w:after="0"/>
      </w:pPr>
      <w:r>
        <w:t>Quality Control Checks:</w:t>
      </w:r>
    </w:p>
    <w:p w14:paraId="145F0858" w14:textId="3DC1BA37" w:rsidR="00BD4D16" w:rsidRDefault="00BD4D16" w:rsidP="00BD4D16">
      <w:pPr>
        <w:pStyle w:val="ListParagraph"/>
        <w:numPr>
          <w:ilvl w:val="0"/>
          <w:numId w:val="19"/>
        </w:numPr>
        <w:spacing w:after="0"/>
      </w:pPr>
      <w:r>
        <w:t>Perform thorough checks to verify data integrity.</w:t>
      </w:r>
    </w:p>
    <w:p w14:paraId="00C1585F" w14:textId="6B19637A" w:rsidR="00BD4D16" w:rsidRDefault="00BD4D16" w:rsidP="00BD4D16">
      <w:pPr>
        <w:pStyle w:val="ListParagraph"/>
        <w:numPr>
          <w:ilvl w:val="0"/>
          <w:numId w:val="19"/>
        </w:numPr>
        <w:spacing w:after="0"/>
      </w:pPr>
      <w:r>
        <w:t>Maintain integrity throughout cleaning and transformation.</w:t>
      </w:r>
    </w:p>
    <w:p w14:paraId="1467E811" w14:textId="77777777" w:rsidR="00BD4D16" w:rsidRDefault="00BD4D16" w:rsidP="00BD4D16">
      <w:pPr>
        <w:spacing w:after="0"/>
      </w:pPr>
      <w:r>
        <w:t>Documentation and Reporting:</w:t>
      </w:r>
    </w:p>
    <w:p w14:paraId="713E8673" w14:textId="380EF462" w:rsidR="00BD4D16" w:rsidRDefault="00BD4D16" w:rsidP="00BD4D16">
      <w:pPr>
        <w:pStyle w:val="ListParagraph"/>
        <w:numPr>
          <w:ilvl w:val="0"/>
          <w:numId w:val="19"/>
        </w:numPr>
        <w:spacing w:after="0"/>
      </w:pPr>
      <w:r>
        <w:t>Document all procedures and provide relevant comments.</w:t>
      </w:r>
    </w:p>
    <w:p w14:paraId="34AD1534" w14:textId="77777777" w:rsidR="00BD4D16" w:rsidRDefault="00BD4D16" w:rsidP="00BD4D16">
      <w:pPr>
        <w:spacing w:after="0"/>
      </w:pPr>
      <w:r>
        <w:t>Marking Data Passed QC:</w:t>
      </w:r>
    </w:p>
    <w:p w14:paraId="6F134B6C" w14:textId="791A7F33" w:rsidR="00BD4D16" w:rsidRDefault="00BD4D16" w:rsidP="00BD4D16">
      <w:pPr>
        <w:pStyle w:val="ListParagraph"/>
        <w:numPr>
          <w:ilvl w:val="0"/>
          <w:numId w:val="19"/>
        </w:numPr>
        <w:spacing w:after="0"/>
      </w:pPr>
      <w:r>
        <w:t>Implement markers to indicate data that has passed quality control checks.</w:t>
      </w:r>
    </w:p>
    <w:p w14:paraId="6201A9D3" w14:textId="4FA44FF9" w:rsidR="00CE5D3F" w:rsidRDefault="00BD4D16" w:rsidP="00BD4D16">
      <w:pPr>
        <w:pStyle w:val="ListParagraph"/>
        <w:numPr>
          <w:ilvl w:val="0"/>
          <w:numId w:val="19"/>
        </w:numPr>
        <w:spacing w:after="0"/>
      </w:pPr>
      <w:r>
        <w:t>Clearly label data that meets QC standards for easy identification.</w:t>
      </w:r>
    </w:p>
    <w:p w14:paraId="2D9895FB" w14:textId="77777777" w:rsidR="00BD4D16" w:rsidRDefault="00BD4D16" w:rsidP="00B557DB">
      <w:pPr>
        <w:pStyle w:val="Heading1"/>
        <w:spacing w:after="0" w:line="276" w:lineRule="auto"/>
        <w:ind w:left="0"/>
        <w:rPr>
          <w:szCs w:val="28"/>
        </w:rPr>
      </w:pPr>
      <w:bookmarkStart w:id="0" w:name="_Toc86433681"/>
    </w:p>
    <w:bookmarkEnd w:id="0"/>
    <w:p w14:paraId="74DD0128" w14:textId="2545104D" w:rsidR="00CE5D3F" w:rsidRDefault="00D8796B" w:rsidP="00B557DB">
      <w:pPr>
        <w:pStyle w:val="Heading1"/>
        <w:spacing w:after="0" w:line="276" w:lineRule="auto"/>
        <w:ind w:left="0"/>
      </w:pPr>
      <w:r>
        <w:rPr>
          <w:szCs w:val="28"/>
        </w:rPr>
        <w:t>Quality Control ID’s</w:t>
      </w:r>
    </w:p>
    <w:tbl>
      <w:tblPr>
        <w:tblW w:w="11210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985"/>
        <w:gridCol w:w="1701"/>
        <w:gridCol w:w="1701"/>
        <w:gridCol w:w="1701"/>
        <w:gridCol w:w="2851"/>
      </w:tblGrid>
      <w:tr w:rsidR="00D6590C" w:rsidRPr="00B75270" w14:paraId="6EDE9286" w14:textId="7F84A55E" w:rsidTr="00D6590C">
        <w:trPr>
          <w:trHeight w:val="288"/>
          <w:jc w:val="center"/>
        </w:trPr>
        <w:tc>
          <w:tcPr>
            <w:tcW w:w="1271" w:type="dxa"/>
            <w:shd w:val="clear" w:color="auto" w:fill="EAEEF3"/>
          </w:tcPr>
          <w:p w14:paraId="5D823EE2" w14:textId="287616E0" w:rsidR="00D6590C" w:rsidRPr="00B557DB" w:rsidRDefault="00D6590C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b/>
                <w:color w:val="000000"/>
                <w:sz w:val="16"/>
                <w:szCs w:val="16"/>
              </w:rPr>
            </w:pPr>
            <w:r w:rsidRPr="00D8796B">
              <w:rPr>
                <w:rFonts w:eastAsia="Arial" w:cs="Arial"/>
                <w:b/>
                <w:color w:val="000000"/>
                <w:sz w:val="16"/>
                <w:szCs w:val="16"/>
              </w:rPr>
              <w:t>ID of SQL or Checked Rows</w:t>
            </w:r>
          </w:p>
        </w:tc>
        <w:tc>
          <w:tcPr>
            <w:tcW w:w="1985" w:type="dxa"/>
            <w:shd w:val="clear" w:color="auto" w:fill="EAEEF3"/>
          </w:tcPr>
          <w:p w14:paraId="68B35EE8" w14:textId="27B17EFC" w:rsidR="00D6590C" w:rsidRPr="00D8796B" w:rsidRDefault="00D6590C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b/>
                <w:color w:val="000000"/>
                <w:sz w:val="16"/>
                <w:szCs w:val="16"/>
              </w:rPr>
            </w:pPr>
            <w:r w:rsidRPr="00D8796B">
              <w:rPr>
                <w:b/>
                <w:bCs/>
                <w:sz w:val="16"/>
                <w:szCs w:val="16"/>
              </w:rPr>
              <w:t>Description of Check</w:t>
            </w:r>
          </w:p>
        </w:tc>
        <w:tc>
          <w:tcPr>
            <w:tcW w:w="1701" w:type="dxa"/>
            <w:shd w:val="clear" w:color="auto" w:fill="EAEEF3"/>
          </w:tcPr>
          <w:p w14:paraId="444CDF52" w14:textId="616B3555" w:rsidR="00D6590C" w:rsidRPr="00B557DB" w:rsidRDefault="00D6590C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b/>
                <w:color w:val="000000"/>
                <w:sz w:val="16"/>
                <w:szCs w:val="16"/>
              </w:rPr>
            </w:pPr>
            <w:r w:rsidRPr="00D8796B">
              <w:rPr>
                <w:b/>
                <w:bCs/>
                <w:sz w:val="16"/>
                <w:szCs w:val="16"/>
              </w:rPr>
              <w:t>Result in SOURCE</w:t>
            </w:r>
            <w:r>
              <w:rPr>
                <w:b/>
                <w:bCs/>
                <w:sz w:val="16"/>
                <w:szCs w:val="16"/>
              </w:rPr>
              <w:t xml:space="preserve"> (Excel)</w:t>
            </w:r>
          </w:p>
        </w:tc>
        <w:tc>
          <w:tcPr>
            <w:tcW w:w="1701" w:type="dxa"/>
            <w:shd w:val="clear" w:color="auto" w:fill="EAEEF3"/>
          </w:tcPr>
          <w:p w14:paraId="54201BFD" w14:textId="690C782B" w:rsidR="00D6590C" w:rsidRPr="00B557DB" w:rsidRDefault="00D6590C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b/>
                <w:color w:val="000000"/>
                <w:sz w:val="16"/>
                <w:szCs w:val="16"/>
              </w:rPr>
            </w:pPr>
            <w:r w:rsidRPr="00D8796B">
              <w:rPr>
                <w:rFonts w:eastAsia="Arial" w:cs="Arial"/>
                <w:b/>
                <w:color w:val="000000"/>
                <w:sz w:val="16"/>
                <w:szCs w:val="16"/>
              </w:rPr>
              <w:t>Result in DESTINATION</w:t>
            </w:r>
            <w:r>
              <w:rPr>
                <w:rFonts w:eastAsia="Arial" w:cs="Arial"/>
                <w:b/>
                <w:color w:val="000000"/>
                <w:sz w:val="16"/>
                <w:szCs w:val="16"/>
              </w:rPr>
              <w:t xml:space="preserve"> (SQL)</w:t>
            </w:r>
          </w:p>
        </w:tc>
        <w:tc>
          <w:tcPr>
            <w:tcW w:w="1701" w:type="dxa"/>
            <w:shd w:val="clear" w:color="auto" w:fill="EAEEF3"/>
          </w:tcPr>
          <w:p w14:paraId="18C40532" w14:textId="4BD4878E" w:rsidR="00D6590C" w:rsidRPr="00B557DB" w:rsidRDefault="00D6590C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eastAsia="Arial" w:cs="Arial"/>
                <w:b/>
                <w:color w:val="000000"/>
                <w:sz w:val="16"/>
                <w:szCs w:val="16"/>
              </w:rPr>
              <w:t xml:space="preserve">Outcome </w:t>
            </w:r>
          </w:p>
        </w:tc>
        <w:tc>
          <w:tcPr>
            <w:tcW w:w="2851" w:type="dxa"/>
            <w:shd w:val="clear" w:color="auto" w:fill="EAEEF3"/>
          </w:tcPr>
          <w:p w14:paraId="1EC915F7" w14:textId="1C094855" w:rsidR="00D6590C" w:rsidRDefault="00D6590C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eastAsia="Arial" w:cs="Arial"/>
                <w:b/>
                <w:color w:val="000000"/>
                <w:sz w:val="16"/>
                <w:szCs w:val="16"/>
              </w:rPr>
              <w:t>Comments</w:t>
            </w:r>
          </w:p>
        </w:tc>
      </w:tr>
      <w:tr w:rsidR="00D6590C" w:rsidRPr="00B75270" w14:paraId="0C0EC222" w14:textId="235C604D" w:rsidTr="00D6590C">
        <w:trPr>
          <w:trHeight w:val="366"/>
          <w:jc w:val="center"/>
        </w:trPr>
        <w:tc>
          <w:tcPr>
            <w:tcW w:w="1271" w:type="dxa"/>
            <w:shd w:val="clear" w:color="auto" w:fill="F7F9FB"/>
          </w:tcPr>
          <w:p w14:paraId="6BA801CF" w14:textId="55251BE7" w:rsidR="00D6590C" w:rsidRPr="008A0C87" w:rsidRDefault="00D6590C" w:rsidP="008A0C87">
            <w:pPr>
              <w:spacing w:after="0" w:line="240" w:lineRule="auto"/>
              <w:contextualSpacing/>
              <w:rPr>
                <w:rFonts w:eastAsia="Arial" w:cs="Arial"/>
                <w:sz w:val="16"/>
                <w:szCs w:val="16"/>
              </w:rPr>
            </w:pPr>
            <w:r w:rsidRPr="008A0C87">
              <w:rPr>
                <w:rFonts w:eastAsia="Arial" w:cs="Arial"/>
                <w:sz w:val="16"/>
                <w:szCs w:val="16"/>
              </w:rPr>
              <w:t>QC1</w:t>
            </w:r>
          </w:p>
        </w:tc>
        <w:tc>
          <w:tcPr>
            <w:tcW w:w="1985" w:type="dxa"/>
          </w:tcPr>
          <w:p w14:paraId="275A4807" w14:textId="561BC713" w:rsidR="00D6590C" w:rsidRPr="008A0C87" w:rsidRDefault="00D6590C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A0C87">
              <w:rPr>
                <w:sz w:val="16"/>
                <w:szCs w:val="16"/>
              </w:rPr>
              <w:t>Count of rows</w:t>
            </w:r>
          </w:p>
        </w:tc>
        <w:tc>
          <w:tcPr>
            <w:tcW w:w="1701" w:type="dxa"/>
          </w:tcPr>
          <w:p w14:paraId="02B11712" w14:textId="77777777" w:rsidR="00D6590C" w:rsidRPr="008A0C87" w:rsidRDefault="00D6590C" w:rsidP="008A0C87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RPr="008A0C87">
              <w:rPr>
                <w:color w:val="000000"/>
                <w:sz w:val="16"/>
                <w:szCs w:val="16"/>
              </w:rPr>
              <w:t>51290</w:t>
            </w:r>
          </w:p>
          <w:p w14:paraId="4D8A08B0" w14:textId="77777777" w:rsidR="00D6590C" w:rsidRPr="008A0C87" w:rsidRDefault="00D6590C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right w:val="double" w:sz="6" w:space="0" w:color="CBB26A"/>
            </w:tcBorders>
          </w:tcPr>
          <w:p w14:paraId="437C211A" w14:textId="5ECEC7FB" w:rsidR="00D6590C" w:rsidRPr="008A0C87" w:rsidRDefault="00D6590C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A0C87">
              <w:rPr>
                <w:sz w:val="16"/>
                <w:szCs w:val="16"/>
              </w:rPr>
              <w:t>51290</w:t>
            </w:r>
          </w:p>
        </w:tc>
        <w:tc>
          <w:tcPr>
            <w:tcW w:w="1701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58B2B8B6" w14:textId="3DDADC1A" w:rsidR="00D6590C" w:rsidRPr="008A0C87" w:rsidRDefault="00D6590C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A0C87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29E72CF6" w14:textId="77777777" w:rsidR="00D6590C" w:rsidRPr="008A0C87" w:rsidRDefault="00D6590C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D6590C" w:rsidRPr="00B75270" w14:paraId="6B0C4349" w14:textId="24B49BAE" w:rsidTr="00D6590C">
        <w:trPr>
          <w:trHeight w:val="660"/>
          <w:jc w:val="center"/>
        </w:trPr>
        <w:tc>
          <w:tcPr>
            <w:tcW w:w="1271" w:type="dxa"/>
            <w:shd w:val="clear" w:color="auto" w:fill="F7F9FB"/>
          </w:tcPr>
          <w:p w14:paraId="2D3A441B" w14:textId="6B992CD8" w:rsidR="00D6590C" w:rsidRPr="008A0C87" w:rsidRDefault="00D6590C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A0C87">
              <w:rPr>
                <w:rFonts w:eastAsia="Arial" w:cs="Arial"/>
                <w:sz w:val="16"/>
                <w:szCs w:val="16"/>
              </w:rPr>
              <w:t>QC2</w:t>
            </w:r>
          </w:p>
        </w:tc>
        <w:tc>
          <w:tcPr>
            <w:tcW w:w="1985" w:type="dxa"/>
          </w:tcPr>
          <w:p w14:paraId="103A9BDA" w14:textId="77777777" w:rsidR="00D6590C" w:rsidRPr="008A0C87" w:rsidRDefault="00D6590C" w:rsidP="008A0C87">
            <w:pPr>
              <w:spacing w:line="240" w:lineRule="auto"/>
              <w:rPr>
                <w:sz w:val="16"/>
                <w:szCs w:val="16"/>
              </w:rPr>
            </w:pPr>
            <w:r w:rsidRPr="008A0C87">
              <w:rPr>
                <w:sz w:val="16"/>
                <w:szCs w:val="16"/>
              </w:rPr>
              <w:t xml:space="preserve">Count of Distinct rows </w:t>
            </w:r>
          </w:p>
          <w:p w14:paraId="2F538AAA" w14:textId="77777777" w:rsidR="00D6590C" w:rsidRPr="008A0C87" w:rsidRDefault="00D6590C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379BBD5" w14:textId="77777777" w:rsidR="00D6590C" w:rsidRPr="008A0C87" w:rsidRDefault="00D6590C" w:rsidP="008A0C87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RPr="008A0C87">
              <w:rPr>
                <w:color w:val="000000"/>
                <w:sz w:val="16"/>
                <w:szCs w:val="16"/>
              </w:rPr>
              <w:t>51290</w:t>
            </w:r>
          </w:p>
          <w:p w14:paraId="32FB60D8" w14:textId="77777777" w:rsidR="00D6590C" w:rsidRPr="008A0C87" w:rsidRDefault="00D6590C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right w:val="double" w:sz="6" w:space="0" w:color="CBB26A"/>
            </w:tcBorders>
          </w:tcPr>
          <w:p w14:paraId="70BF0413" w14:textId="6027B8B6" w:rsidR="00D6590C" w:rsidRPr="008A0C87" w:rsidRDefault="00D6590C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A0C87">
              <w:rPr>
                <w:sz w:val="16"/>
                <w:szCs w:val="16"/>
              </w:rPr>
              <w:t>51290</w:t>
            </w:r>
          </w:p>
        </w:tc>
        <w:tc>
          <w:tcPr>
            <w:tcW w:w="1701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4B66C53A" w14:textId="0379D3FE" w:rsidR="00D6590C" w:rsidRPr="008A0C87" w:rsidRDefault="00D6590C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/>
                <w:color w:val="000000"/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3FC53289" w14:textId="77777777" w:rsidR="00D6590C" w:rsidRDefault="00D6590C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</w:p>
        </w:tc>
      </w:tr>
      <w:tr w:rsidR="00D6590C" w:rsidRPr="00B75270" w14:paraId="3AB13E76" w14:textId="0B3080D3" w:rsidTr="00D6590C">
        <w:trPr>
          <w:trHeight w:val="370"/>
          <w:jc w:val="center"/>
        </w:trPr>
        <w:tc>
          <w:tcPr>
            <w:tcW w:w="1271" w:type="dxa"/>
            <w:shd w:val="clear" w:color="auto" w:fill="F7F9FB"/>
          </w:tcPr>
          <w:p w14:paraId="507E476C" w14:textId="18F105DB" w:rsidR="00D6590C" w:rsidRPr="008A0C87" w:rsidRDefault="00D6590C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A0C87">
              <w:rPr>
                <w:rFonts w:eastAsia="Arial" w:cs="Arial"/>
                <w:sz w:val="16"/>
                <w:szCs w:val="16"/>
              </w:rPr>
              <w:t>QC3</w:t>
            </w:r>
          </w:p>
        </w:tc>
        <w:tc>
          <w:tcPr>
            <w:tcW w:w="1985" w:type="dxa"/>
          </w:tcPr>
          <w:p w14:paraId="1786D679" w14:textId="6EE61241" w:rsidR="00D6590C" w:rsidRPr="008A0C87" w:rsidRDefault="00D6590C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A0C87">
              <w:rPr>
                <w:sz w:val="16"/>
                <w:szCs w:val="16"/>
              </w:rPr>
              <w:t>Count of Columns</w:t>
            </w:r>
          </w:p>
        </w:tc>
        <w:tc>
          <w:tcPr>
            <w:tcW w:w="1701" w:type="dxa"/>
          </w:tcPr>
          <w:p w14:paraId="0B573649" w14:textId="77777777" w:rsidR="00D6590C" w:rsidRPr="008A0C87" w:rsidRDefault="00D6590C" w:rsidP="008A0C87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RPr="008A0C87">
              <w:rPr>
                <w:color w:val="000000"/>
                <w:sz w:val="16"/>
                <w:szCs w:val="16"/>
              </w:rPr>
              <w:t>24</w:t>
            </w:r>
          </w:p>
          <w:p w14:paraId="2ADEAA70" w14:textId="77777777" w:rsidR="00D6590C" w:rsidRPr="008A0C87" w:rsidRDefault="00D6590C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right w:val="double" w:sz="6" w:space="0" w:color="CBB26A"/>
            </w:tcBorders>
          </w:tcPr>
          <w:p w14:paraId="3B3D534B" w14:textId="2BCA4CF0" w:rsidR="00D6590C" w:rsidRPr="008A0C87" w:rsidRDefault="00D6590C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A0C87">
              <w:rPr>
                <w:sz w:val="16"/>
                <w:szCs w:val="16"/>
              </w:rPr>
              <w:t>24</w:t>
            </w:r>
          </w:p>
        </w:tc>
        <w:tc>
          <w:tcPr>
            <w:tcW w:w="1701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3438B8F4" w14:textId="0AF6526E" w:rsidR="00D6590C" w:rsidRPr="008A0C87" w:rsidRDefault="00D6590C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A0C87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5ECAC3F7" w14:textId="77777777" w:rsidR="00D6590C" w:rsidRPr="008A0C87" w:rsidRDefault="00D6590C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D6590C" w:rsidRPr="00B75270" w14:paraId="0FFDE5E8" w14:textId="23CCC61B" w:rsidTr="00D6590C">
        <w:trPr>
          <w:trHeight w:val="494"/>
          <w:jc w:val="center"/>
        </w:trPr>
        <w:tc>
          <w:tcPr>
            <w:tcW w:w="1271" w:type="dxa"/>
            <w:shd w:val="clear" w:color="auto" w:fill="F7F9FB"/>
          </w:tcPr>
          <w:p w14:paraId="3CB60305" w14:textId="7E9C596B" w:rsidR="00D6590C" w:rsidRPr="008A0C87" w:rsidRDefault="00D6590C" w:rsidP="008A0C87">
            <w:pPr>
              <w:spacing w:after="0" w:line="240" w:lineRule="auto"/>
              <w:contextualSpacing/>
              <w:rPr>
                <w:rFonts w:eastAsia="Arial" w:cs="Arial"/>
                <w:sz w:val="16"/>
                <w:szCs w:val="16"/>
              </w:rPr>
            </w:pPr>
            <w:r w:rsidRPr="008A0C87">
              <w:rPr>
                <w:rFonts w:eastAsia="Arial" w:cs="Arial"/>
                <w:sz w:val="16"/>
                <w:szCs w:val="16"/>
              </w:rPr>
              <w:t>QC4</w:t>
            </w:r>
          </w:p>
        </w:tc>
        <w:tc>
          <w:tcPr>
            <w:tcW w:w="1985" w:type="dxa"/>
          </w:tcPr>
          <w:p w14:paraId="2D9E9B9A" w14:textId="26C50521" w:rsidR="00D6590C" w:rsidRPr="008A0C87" w:rsidRDefault="00D6590C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A0C87">
              <w:rPr>
                <w:sz w:val="16"/>
                <w:szCs w:val="16"/>
              </w:rPr>
              <w:t>Sum of column Sums</w:t>
            </w:r>
          </w:p>
        </w:tc>
        <w:tc>
          <w:tcPr>
            <w:tcW w:w="1701" w:type="dxa"/>
          </w:tcPr>
          <w:p w14:paraId="6F627B2F" w14:textId="77777777" w:rsidR="00D6590C" w:rsidRPr="008A0C87" w:rsidRDefault="00D6590C" w:rsidP="008A0C87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RPr="008A0C87">
              <w:rPr>
                <w:color w:val="000000"/>
                <w:sz w:val="16"/>
                <w:szCs w:val="16"/>
              </w:rPr>
              <w:t>1882578769</w:t>
            </w:r>
          </w:p>
          <w:p w14:paraId="38C4330B" w14:textId="77777777" w:rsidR="00D6590C" w:rsidRPr="008A0C87" w:rsidRDefault="00D6590C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right w:val="double" w:sz="6" w:space="0" w:color="CBB26A"/>
            </w:tcBorders>
          </w:tcPr>
          <w:p w14:paraId="59E70D81" w14:textId="301C9CC2" w:rsidR="00D6590C" w:rsidRPr="008A0C87" w:rsidRDefault="00D6590C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A0C87">
              <w:rPr>
                <w:sz w:val="16"/>
                <w:szCs w:val="16"/>
              </w:rPr>
              <w:t>1882578768.6</w:t>
            </w:r>
          </w:p>
        </w:tc>
        <w:tc>
          <w:tcPr>
            <w:tcW w:w="1701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78A84BF1" w14:textId="6FE48AD6" w:rsidR="00D6590C" w:rsidRPr="008A0C87" w:rsidRDefault="00D6590C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A0C87">
              <w:rPr>
                <w:sz w:val="16"/>
                <w:szCs w:val="16"/>
              </w:rPr>
              <w:t xml:space="preserve">PASS 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01D8B874" w14:textId="07064ECF" w:rsidR="00D6590C" w:rsidRPr="008A0C87" w:rsidRDefault="007D5A86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16"/>
                <w:szCs w:val="16"/>
              </w:rPr>
            </w:pPr>
            <w:r w:rsidRPr="008A0C87">
              <w:rPr>
                <w:sz w:val="16"/>
                <w:szCs w:val="16"/>
              </w:rPr>
              <w:t>Slight discrepancy due to rounding in Excel</w:t>
            </w:r>
          </w:p>
        </w:tc>
      </w:tr>
      <w:tr w:rsidR="00D6590C" w:rsidRPr="00B75270" w14:paraId="085560E5" w14:textId="7228E7EB" w:rsidTr="00D6590C">
        <w:trPr>
          <w:trHeight w:val="604"/>
          <w:jc w:val="center"/>
        </w:trPr>
        <w:tc>
          <w:tcPr>
            <w:tcW w:w="1271" w:type="dxa"/>
            <w:shd w:val="clear" w:color="auto" w:fill="F7F9FB"/>
          </w:tcPr>
          <w:p w14:paraId="1A69B92B" w14:textId="01FE49EE" w:rsidR="00D6590C" w:rsidRPr="008A0C87" w:rsidRDefault="00D6590C" w:rsidP="008A0C87">
            <w:pPr>
              <w:spacing w:after="0" w:line="240" w:lineRule="auto"/>
              <w:contextualSpacing/>
              <w:rPr>
                <w:rFonts w:eastAsia="Arial" w:cs="Arial"/>
                <w:sz w:val="16"/>
                <w:szCs w:val="16"/>
              </w:rPr>
            </w:pPr>
            <w:r w:rsidRPr="008A0C87">
              <w:rPr>
                <w:rFonts w:eastAsia="Arial" w:cs="Arial"/>
                <w:sz w:val="16"/>
                <w:szCs w:val="16"/>
              </w:rPr>
              <w:t>QC5</w:t>
            </w:r>
          </w:p>
        </w:tc>
        <w:tc>
          <w:tcPr>
            <w:tcW w:w="1985" w:type="dxa"/>
          </w:tcPr>
          <w:p w14:paraId="64F16FD3" w14:textId="77862091" w:rsidR="00D6590C" w:rsidRPr="008A0C87" w:rsidRDefault="00D6590C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A0C87">
              <w:rPr>
                <w:sz w:val="16"/>
                <w:szCs w:val="16"/>
              </w:rPr>
              <w:t xml:space="preserve">Sum of Row Sums </w:t>
            </w:r>
          </w:p>
        </w:tc>
        <w:tc>
          <w:tcPr>
            <w:tcW w:w="1701" w:type="dxa"/>
          </w:tcPr>
          <w:p w14:paraId="6F9C50FC" w14:textId="77777777" w:rsidR="00D6590C" w:rsidRPr="008A0C87" w:rsidRDefault="00D6590C" w:rsidP="008A0C87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RPr="008A0C87">
              <w:rPr>
                <w:color w:val="000000"/>
                <w:sz w:val="16"/>
                <w:szCs w:val="16"/>
              </w:rPr>
              <w:t>1882578769</w:t>
            </w:r>
          </w:p>
          <w:p w14:paraId="1D5BDD40" w14:textId="77777777" w:rsidR="00D6590C" w:rsidRPr="008A0C87" w:rsidRDefault="00D6590C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right w:val="double" w:sz="6" w:space="0" w:color="CBB26A"/>
            </w:tcBorders>
          </w:tcPr>
          <w:p w14:paraId="6843B3CB" w14:textId="5ADBCC8E" w:rsidR="00D6590C" w:rsidRPr="008A0C87" w:rsidRDefault="00D6590C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A0C87">
              <w:rPr>
                <w:sz w:val="16"/>
                <w:szCs w:val="16"/>
              </w:rPr>
              <w:t>1882578768.6</w:t>
            </w:r>
          </w:p>
        </w:tc>
        <w:tc>
          <w:tcPr>
            <w:tcW w:w="1701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3486C43E" w14:textId="21D9ED07" w:rsidR="00D6590C" w:rsidRPr="008A0C87" w:rsidRDefault="00D6590C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A0C87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265621E7" w14:textId="2DAF2F73" w:rsidR="00D6590C" w:rsidRPr="008A0C87" w:rsidRDefault="007D5A86" w:rsidP="008A0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16"/>
                <w:szCs w:val="16"/>
              </w:rPr>
            </w:pPr>
            <w:r w:rsidRPr="008A0C87">
              <w:rPr>
                <w:sz w:val="16"/>
                <w:szCs w:val="16"/>
              </w:rPr>
              <w:t>Slight discrepancy due to rounding in Excel</w:t>
            </w:r>
          </w:p>
        </w:tc>
      </w:tr>
      <w:tr w:rsidR="007D5A86" w:rsidRPr="00B75270" w14:paraId="00C6D785" w14:textId="515F6B51" w:rsidTr="00D6590C">
        <w:trPr>
          <w:trHeight w:val="1237"/>
          <w:jc w:val="center"/>
        </w:trPr>
        <w:tc>
          <w:tcPr>
            <w:tcW w:w="1271" w:type="dxa"/>
            <w:shd w:val="clear" w:color="auto" w:fill="F7F9FB"/>
          </w:tcPr>
          <w:p w14:paraId="4E72E51E" w14:textId="6AB89E68" w:rsidR="007D5A86" w:rsidRPr="008A0C87" w:rsidRDefault="007D5A86" w:rsidP="007D5A86">
            <w:pPr>
              <w:spacing w:after="0" w:line="240" w:lineRule="auto"/>
              <w:contextualSpacing/>
              <w:rPr>
                <w:rFonts w:eastAsia="Arial" w:cs="Arial"/>
                <w:sz w:val="16"/>
                <w:szCs w:val="16"/>
              </w:rPr>
            </w:pPr>
            <w:r w:rsidRPr="008A0C87">
              <w:rPr>
                <w:rFonts w:eastAsia="Arial" w:cs="Arial"/>
                <w:sz w:val="16"/>
                <w:szCs w:val="16"/>
              </w:rPr>
              <w:t>QC6</w:t>
            </w:r>
          </w:p>
        </w:tc>
        <w:tc>
          <w:tcPr>
            <w:tcW w:w="1985" w:type="dxa"/>
          </w:tcPr>
          <w:p w14:paraId="599DB8FD" w14:textId="77777777" w:rsidR="007D5A86" w:rsidRPr="008A0C87" w:rsidRDefault="007D5A86" w:rsidP="007D5A86">
            <w:pPr>
              <w:spacing w:line="240" w:lineRule="auto"/>
              <w:rPr>
                <w:sz w:val="16"/>
                <w:szCs w:val="16"/>
              </w:rPr>
            </w:pPr>
            <w:r w:rsidRPr="008A0C87">
              <w:rPr>
                <w:sz w:val="16"/>
                <w:szCs w:val="16"/>
              </w:rPr>
              <w:t>Ship Date format Check</w:t>
            </w:r>
            <w:r w:rsidRPr="008A0C87">
              <w:rPr>
                <w:sz w:val="16"/>
                <w:szCs w:val="16"/>
              </w:rPr>
              <w:br/>
            </w:r>
          </w:p>
          <w:p w14:paraId="28CC8505" w14:textId="12CEB4C7" w:rsidR="007D5A86" w:rsidRPr="008A0C87" w:rsidRDefault="007D5A86" w:rsidP="007D5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A0C87">
              <w:rPr>
                <w:sz w:val="16"/>
                <w:szCs w:val="16"/>
              </w:rPr>
              <w:t>5 randomly chosen values from Source checked against Destination</w:t>
            </w:r>
          </w:p>
        </w:tc>
        <w:tc>
          <w:tcPr>
            <w:tcW w:w="1701" w:type="dxa"/>
          </w:tcPr>
          <w:p w14:paraId="7727BE1A" w14:textId="05E703E6" w:rsidR="007D5A86" w:rsidRPr="008A0C87" w:rsidRDefault="007D5A86" w:rsidP="007D5A86">
            <w:pPr>
              <w:pStyle w:val="NoSpacing"/>
              <w:rPr>
                <w:rFonts w:ascii="Century Gothic" w:hAnsi="Century Gothic"/>
                <w:i/>
                <w:iCs/>
                <w:sz w:val="16"/>
                <w:szCs w:val="16"/>
              </w:rPr>
            </w:pPr>
            <w:r w:rsidRPr="008A0C87">
              <w:rPr>
                <w:rFonts w:ascii="Century Gothic" w:hAnsi="Century Gothic"/>
                <w:b/>
                <w:bCs/>
                <w:i/>
                <w:iCs/>
                <w:sz w:val="16"/>
                <w:szCs w:val="16"/>
              </w:rPr>
              <w:t xml:space="preserve">24296 </w:t>
            </w:r>
            <w:r w:rsidRPr="008A0C87">
              <w:rPr>
                <w:rFonts w:ascii="Century Gothic" w:hAnsi="Century Gothic"/>
                <w:i/>
                <w:iCs/>
                <w:sz w:val="16"/>
                <w:szCs w:val="16"/>
              </w:rPr>
              <w:t>– 11/11/2014</w:t>
            </w:r>
          </w:p>
          <w:p w14:paraId="1984B3D8" w14:textId="0A8D373F" w:rsidR="007D5A86" w:rsidRPr="008A0C87" w:rsidRDefault="007D5A86" w:rsidP="007D5A86">
            <w:pPr>
              <w:pStyle w:val="NoSpacing"/>
              <w:rPr>
                <w:rFonts w:ascii="Century Gothic" w:hAnsi="Century Gothic"/>
                <w:i/>
                <w:iCs/>
                <w:sz w:val="16"/>
                <w:szCs w:val="16"/>
              </w:rPr>
            </w:pPr>
            <w:r w:rsidRPr="008A0C87">
              <w:rPr>
                <w:rFonts w:ascii="Century Gothic" w:hAnsi="Century Gothic"/>
                <w:b/>
                <w:bCs/>
                <w:i/>
                <w:iCs/>
                <w:sz w:val="16"/>
                <w:szCs w:val="16"/>
              </w:rPr>
              <w:t>26165</w:t>
            </w:r>
            <w:r w:rsidRPr="008A0C87">
              <w:rPr>
                <w:rFonts w:ascii="Century Gothic" w:hAnsi="Century Gothic"/>
                <w:i/>
                <w:iCs/>
                <w:sz w:val="16"/>
                <w:szCs w:val="16"/>
              </w:rPr>
              <w:t xml:space="preserve"> – 18/02/2013</w:t>
            </w:r>
          </w:p>
          <w:p w14:paraId="3CEBC55E" w14:textId="668D1133" w:rsidR="007D5A86" w:rsidRPr="008A0C87" w:rsidRDefault="007D5A86" w:rsidP="007D5A86">
            <w:pPr>
              <w:pStyle w:val="NoSpacing"/>
              <w:rPr>
                <w:rFonts w:ascii="Century Gothic" w:hAnsi="Century Gothic"/>
                <w:i/>
                <w:iCs/>
                <w:sz w:val="16"/>
                <w:szCs w:val="16"/>
              </w:rPr>
            </w:pPr>
            <w:r w:rsidRPr="008A0C87">
              <w:rPr>
                <w:rFonts w:ascii="Century Gothic" w:hAnsi="Century Gothic"/>
                <w:b/>
                <w:bCs/>
                <w:i/>
                <w:iCs/>
                <w:sz w:val="16"/>
                <w:szCs w:val="16"/>
              </w:rPr>
              <w:t>8510</w:t>
            </w:r>
            <w:r w:rsidRPr="008A0C87">
              <w:rPr>
                <w:rFonts w:ascii="Century Gothic" w:hAnsi="Century Gothic"/>
                <w:i/>
                <w:iCs/>
                <w:sz w:val="16"/>
                <w:szCs w:val="16"/>
              </w:rPr>
              <w:t xml:space="preserve"> – 06/09/2014</w:t>
            </w:r>
          </w:p>
          <w:p w14:paraId="519A3763" w14:textId="4CD9BCE6" w:rsidR="007D5A86" w:rsidRPr="008A0C87" w:rsidRDefault="007D5A86" w:rsidP="007D5A86">
            <w:pPr>
              <w:pStyle w:val="NoSpacing"/>
              <w:rPr>
                <w:rFonts w:ascii="Century Gothic" w:hAnsi="Century Gothic"/>
                <w:i/>
                <w:iCs/>
                <w:sz w:val="16"/>
                <w:szCs w:val="16"/>
              </w:rPr>
            </w:pPr>
            <w:r w:rsidRPr="008A0C87">
              <w:rPr>
                <w:rFonts w:ascii="Century Gothic" w:hAnsi="Century Gothic"/>
                <w:b/>
                <w:bCs/>
                <w:i/>
                <w:iCs/>
                <w:sz w:val="16"/>
                <w:szCs w:val="16"/>
              </w:rPr>
              <w:t>16325</w:t>
            </w:r>
            <w:r w:rsidRPr="008A0C87">
              <w:rPr>
                <w:rFonts w:ascii="Century Gothic" w:hAnsi="Century Gothic"/>
                <w:i/>
                <w:iCs/>
                <w:sz w:val="16"/>
                <w:szCs w:val="16"/>
              </w:rPr>
              <w:t xml:space="preserve"> – 08/01/2013</w:t>
            </w:r>
          </w:p>
          <w:p w14:paraId="4917D17B" w14:textId="5830A88F" w:rsidR="007D5A86" w:rsidRPr="008A0C87" w:rsidRDefault="007D5A86" w:rsidP="007D5A86">
            <w:pPr>
              <w:pStyle w:val="NoSpacing"/>
              <w:rPr>
                <w:rFonts w:ascii="Century Gothic" w:eastAsiaTheme="minorHAnsi" w:hAnsi="Century Gothic"/>
                <w:i/>
                <w:iCs/>
                <w:sz w:val="16"/>
                <w:szCs w:val="16"/>
              </w:rPr>
            </w:pPr>
            <w:r w:rsidRPr="008A0C87">
              <w:rPr>
                <w:rFonts w:ascii="Century Gothic" w:hAnsi="Century Gothic"/>
                <w:b/>
                <w:bCs/>
                <w:i/>
                <w:iCs/>
                <w:sz w:val="16"/>
                <w:szCs w:val="16"/>
              </w:rPr>
              <w:t>17284</w:t>
            </w:r>
            <w:r w:rsidRPr="008A0C87">
              <w:rPr>
                <w:rFonts w:ascii="Century Gothic" w:hAnsi="Century Gothic"/>
                <w:i/>
                <w:iCs/>
                <w:sz w:val="16"/>
                <w:szCs w:val="16"/>
              </w:rPr>
              <w:t xml:space="preserve"> – 13/06/2011</w:t>
            </w:r>
          </w:p>
        </w:tc>
        <w:tc>
          <w:tcPr>
            <w:tcW w:w="1701" w:type="dxa"/>
            <w:tcBorders>
              <w:right w:val="double" w:sz="6" w:space="0" w:color="CBB26A"/>
            </w:tcBorders>
          </w:tcPr>
          <w:p w14:paraId="5205E09C" w14:textId="77777777" w:rsidR="007D5A86" w:rsidRPr="008A0C87" w:rsidRDefault="007D5A86" w:rsidP="007D5A86">
            <w:pPr>
              <w:pStyle w:val="NoSpacing"/>
              <w:rPr>
                <w:rFonts w:ascii="Century Gothic" w:hAnsi="Century Gothic"/>
                <w:i/>
                <w:iCs/>
                <w:sz w:val="16"/>
                <w:szCs w:val="16"/>
              </w:rPr>
            </w:pPr>
            <w:r w:rsidRPr="008A0C87">
              <w:rPr>
                <w:rFonts w:ascii="Century Gothic" w:hAnsi="Century Gothic"/>
                <w:b/>
                <w:bCs/>
                <w:i/>
                <w:iCs/>
                <w:sz w:val="16"/>
                <w:szCs w:val="16"/>
              </w:rPr>
              <w:t xml:space="preserve">24296 </w:t>
            </w:r>
            <w:r w:rsidRPr="008A0C87">
              <w:rPr>
                <w:rFonts w:ascii="Century Gothic" w:hAnsi="Century Gothic"/>
                <w:i/>
                <w:iCs/>
                <w:sz w:val="16"/>
                <w:szCs w:val="16"/>
              </w:rPr>
              <w:t>– 11/11/2014</w:t>
            </w:r>
          </w:p>
          <w:p w14:paraId="46869903" w14:textId="77777777" w:rsidR="007D5A86" w:rsidRPr="008A0C87" w:rsidRDefault="007D5A86" w:rsidP="007D5A86">
            <w:pPr>
              <w:pStyle w:val="NoSpacing"/>
              <w:rPr>
                <w:rFonts w:ascii="Century Gothic" w:hAnsi="Century Gothic"/>
                <w:i/>
                <w:iCs/>
                <w:sz w:val="16"/>
                <w:szCs w:val="16"/>
              </w:rPr>
            </w:pPr>
            <w:r w:rsidRPr="008A0C87">
              <w:rPr>
                <w:rFonts w:ascii="Century Gothic" w:hAnsi="Century Gothic"/>
                <w:b/>
                <w:bCs/>
                <w:i/>
                <w:iCs/>
                <w:sz w:val="16"/>
                <w:szCs w:val="16"/>
              </w:rPr>
              <w:t>26165</w:t>
            </w:r>
            <w:r w:rsidRPr="008A0C87">
              <w:rPr>
                <w:rFonts w:ascii="Century Gothic" w:hAnsi="Century Gothic"/>
                <w:i/>
                <w:iCs/>
                <w:sz w:val="16"/>
                <w:szCs w:val="16"/>
              </w:rPr>
              <w:t xml:space="preserve"> – 18/02/2013</w:t>
            </w:r>
          </w:p>
          <w:p w14:paraId="34A8E7D9" w14:textId="77777777" w:rsidR="007D5A86" w:rsidRPr="008A0C87" w:rsidRDefault="007D5A86" w:rsidP="007D5A86">
            <w:pPr>
              <w:pStyle w:val="NoSpacing"/>
              <w:rPr>
                <w:rFonts w:ascii="Century Gothic" w:hAnsi="Century Gothic"/>
                <w:i/>
                <w:iCs/>
                <w:sz w:val="16"/>
                <w:szCs w:val="16"/>
              </w:rPr>
            </w:pPr>
            <w:r w:rsidRPr="008A0C87">
              <w:rPr>
                <w:rFonts w:ascii="Century Gothic" w:hAnsi="Century Gothic"/>
                <w:b/>
                <w:bCs/>
                <w:i/>
                <w:iCs/>
                <w:sz w:val="16"/>
                <w:szCs w:val="16"/>
              </w:rPr>
              <w:t>8510</w:t>
            </w:r>
            <w:r w:rsidRPr="008A0C87">
              <w:rPr>
                <w:rFonts w:ascii="Century Gothic" w:hAnsi="Century Gothic"/>
                <w:i/>
                <w:iCs/>
                <w:sz w:val="16"/>
                <w:szCs w:val="16"/>
              </w:rPr>
              <w:t xml:space="preserve"> – 06/09/2014</w:t>
            </w:r>
          </w:p>
          <w:p w14:paraId="4ED34EEA" w14:textId="77777777" w:rsidR="007D5A86" w:rsidRPr="008A0C87" w:rsidRDefault="007D5A86" w:rsidP="007D5A86">
            <w:pPr>
              <w:pStyle w:val="NoSpacing"/>
              <w:rPr>
                <w:rFonts w:ascii="Century Gothic" w:hAnsi="Century Gothic"/>
                <w:i/>
                <w:iCs/>
                <w:sz w:val="16"/>
                <w:szCs w:val="16"/>
              </w:rPr>
            </w:pPr>
            <w:r w:rsidRPr="008A0C87">
              <w:rPr>
                <w:rFonts w:ascii="Century Gothic" w:hAnsi="Century Gothic"/>
                <w:b/>
                <w:bCs/>
                <w:i/>
                <w:iCs/>
                <w:sz w:val="16"/>
                <w:szCs w:val="16"/>
              </w:rPr>
              <w:t>16325</w:t>
            </w:r>
            <w:r w:rsidRPr="008A0C87">
              <w:rPr>
                <w:rFonts w:ascii="Century Gothic" w:hAnsi="Century Gothic"/>
                <w:i/>
                <w:iCs/>
                <w:sz w:val="16"/>
                <w:szCs w:val="16"/>
              </w:rPr>
              <w:t xml:space="preserve"> – 08/01/2013</w:t>
            </w:r>
          </w:p>
          <w:p w14:paraId="31CC2C28" w14:textId="1B87541B" w:rsidR="007D5A86" w:rsidRPr="008A0C87" w:rsidRDefault="007D5A86" w:rsidP="007D5A86">
            <w:pPr>
              <w:pStyle w:val="NoSpacing"/>
              <w:rPr>
                <w:rFonts w:ascii="Century Gothic" w:eastAsiaTheme="minorHAnsi" w:hAnsi="Century Gothic"/>
                <w:i/>
                <w:iCs/>
                <w:sz w:val="16"/>
                <w:szCs w:val="16"/>
              </w:rPr>
            </w:pPr>
            <w:r w:rsidRPr="008A0C87">
              <w:rPr>
                <w:rFonts w:ascii="Century Gothic" w:hAnsi="Century Gothic"/>
                <w:b/>
                <w:bCs/>
                <w:i/>
                <w:iCs/>
                <w:sz w:val="16"/>
                <w:szCs w:val="16"/>
              </w:rPr>
              <w:t>17284</w:t>
            </w:r>
            <w:r w:rsidRPr="008A0C87">
              <w:rPr>
                <w:rFonts w:ascii="Century Gothic" w:hAnsi="Century Gothic"/>
                <w:i/>
                <w:iCs/>
                <w:sz w:val="16"/>
                <w:szCs w:val="16"/>
              </w:rPr>
              <w:t xml:space="preserve"> – 13/06/2011</w:t>
            </w:r>
          </w:p>
        </w:tc>
        <w:tc>
          <w:tcPr>
            <w:tcW w:w="1701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348033C5" w14:textId="198D2429" w:rsidR="007D5A86" w:rsidRPr="008A0C87" w:rsidRDefault="007D5A86" w:rsidP="007D5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A0C87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54A4D871" w14:textId="673AB1A0" w:rsidR="007D5A86" w:rsidRPr="008A0C87" w:rsidRDefault="007D5A86" w:rsidP="007D5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Dates match in same format</w:t>
            </w:r>
          </w:p>
        </w:tc>
      </w:tr>
      <w:tr w:rsidR="007D5A86" w:rsidRPr="00B75270" w14:paraId="59D2984B" w14:textId="531054F8" w:rsidTr="00D6590C">
        <w:trPr>
          <w:trHeight w:val="1259"/>
          <w:jc w:val="center"/>
        </w:trPr>
        <w:tc>
          <w:tcPr>
            <w:tcW w:w="1271" w:type="dxa"/>
            <w:shd w:val="clear" w:color="auto" w:fill="F7F9FB"/>
          </w:tcPr>
          <w:p w14:paraId="6746CCC0" w14:textId="293EE766" w:rsidR="007D5A86" w:rsidRPr="008A0C87" w:rsidRDefault="007D5A86" w:rsidP="007D5A86">
            <w:pPr>
              <w:spacing w:after="0" w:line="240" w:lineRule="auto"/>
              <w:contextualSpacing/>
              <w:rPr>
                <w:rFonts w:eastAsia="Arial" w:cs="Arial"/>
                <w:sz w:val="16"/>
                <w:szCs w:val="16"/>
              </w:rPr>
            </w:pPr>
            <w:r w:rsidRPr="008A0C87">
              <w:rPr>
                <w:rFonts w:eastAsia="Arial" w:cs="Arial"/>
                <w:sz w:val="16"/>
                <w:szCs w:val="16"/>
              </w:rPr>
              <w:t>QC7</w:t>
            </w:r>
          </w:p>
        </w:tc>
        <w:tc>
          <w:tcPr>
            <w:tcW w:w="1985" w:type="dxa"/>
          </w:tcPr>
          <w:p w14:paraId="56B0F835" w14:textId="77777777" w:rsidR="007D5A86" w:rsidRPr="008A0C87" w:rsidRDefault="007D5A86" w:rsidP="007D5A86">
            <w:pPr>
              <w:spacing w:line="240" w:lineRule="auto"/>
              <w:rPr>
                <w:sz w:val="16"/>
                <w:szCs w:val="16"/>
              </w:rPr>
            </w:pPr>
            <w:r w:rsidRPr="008A0C87">
              <w:rPr>
                <w:sz w:val="16"/>
                <w:szCs w:val="16"/>
              </w:rPr>
              <w:t>Order Date format Check</w:t>
            </w:r>
            <w:r w:rsidRPr="008A0C87">
              <w:rPr>
                <w:sz w:val="16"/>
                <w:szCs w:val="16"/>
              </w:rPr>
              <w:br/>
            </w:r>
          </w:p>
          <w:p w14:paraId="2229CDE0" w14:textId="5E2EF5C0" w:rsidR="007D5A86" w:rsidRPr="008A0C87" w:rsidRDefault="007D5A86" w:rsidP="007D5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A0C87">
              <w:rPr>
                <w:sz w:val="16"/>
                <w:szCs w:val="16"/>
              </w:rPr>
              <w:t>5 randomly chosen values from Source checked against Destination</w:t>
            </w:r>
          </w:p>
        </w:tc>
        <w:tc>
          <w:tcPr>
            <w:tcW w:w="1701" w:type="dxa"/>
          </w:tcPr>
          <w:p w14:paraId="4A96A130" w14:textId="77777777" w:rsidR="007D5A86" w:rsidRPr="008A0C87" w:rsidRDefault="007D5A86" w:rsidP="007D5A86">
            <w:pPr>
              <w:pStyle w:val="NoSpacing"/>
              <w:rPr>
                <w:rFonts w:ascii="Century Gothic" w:hAnsi="Century Gothic"/>
                <w:i/>
                <w:iCs/>
                <w:sz w:val="16"/>
                <w:szCs w:val="16"/>
              </w:rPr>
            </w:pPr>
            <w:r w:rsidRPr="008A0C87">
              <w:rPr>
                <w:rFonts w:ascii="Century Gothic" w:hAnsi="Century Gothic"/>
                <w:b/>
                <w:bCs/>
                <w:i/>
                <w:iCs/>
                <w:sz w:val="16"/>
                <w:szCs w:val="16"/>
              </w:rPr>
              <w:t>47241</w:t>
            </w:r>
            <w:r w:rsidRPr="008A0C87">
              <w:rPr>
                <w:rFonts w:ascii="Century Gothic" w:hAnsi="Century Gothic"/>
                <w:i/>
                <w:iCs/>
                <w:sz w:val="16"/>
                <w:szCs w:val="16"/>
              </w:rPr>
              <w:t xml:space="preserve"> – 03/03/2011</w:t>
            </w:r>
          </w:p>
          <w:p w14:paraId="50846D8F" w14:textId="22E0FD9D" w:rsidR="007D5A86" w:rsidRPr="008A0C87" w:rsidRDefault="007D5A86" w:rsidP="007D5A86">
            <w:pPr>
              <w:pStyle w:val="NoSpacing"/>
              <w:rPr>
                <w:rFonts w:ascii="Century Gothic" w:hAnsi="Century Gothic"/>
                <w:i/>
                <w:iCs/>
                <w:sz w:val="16"/>
                <w:szCs w:val="16"/>
              </w:rPr>
            </w:pPr>
            <w:r w:rsidRPr="008A0C87">
              <w:rPr>
                <w:rFonts w:ascii="Century Gothic" w:hAnsi="Century Gothic"/>
                <w:b/>
                <w:bCs/>
                <w:i/>
                <w:iCs/>
                <w:sz w:val="16"/>
                <w:szCs w:val="16"/>
              </w:rPr>
              <w:t xml:space="preserve">12879 </w:t>
            </w:r>
            <w:r w:rsidRPr="008A0C87">
              <w:rPr>
                <w:rFonts w:ascii="Century Gothic" w:hAnsi="Century Gothic"/>
                <w:i/>
                <w:iCs/>
                <w:sz w:val="16"/>
                <w:szCs w:val="16"/>
              </w:rPr>
              <w:t>– 04/12/2012</w:t>
            </w:r>
          </w:p>
          <w:p w14:paraId="5B50E5ED" w14:textId="0A9F7891" w:rsidR="007D5A86" w:rsidRPr="008A0C87" w:rsidRDefault="007D5A86" w:rsidP="007D5A86">
            <w:pPr>
              <w:pStyle w:val="NoSpacing"/>
              <w:rPr>
                <w:rFonts w:ascii="Century Gothic" w:hAnsi="Century Gothic"/>
                <w:i/>
                <w:iCs/>
                <w:sz w:val="16"/>
                <w:szCs w:val="16"/>
              </w:rPr>
            </w:pPr>
            <w:r w:rsidRPr="008A0C87">
              <w:rPr>
                <w:rFonts w:ascii="Century Gothic" w:hAnsi="Century Gothic"/>
                <w:b/>
                <w:bCs/>
                <w:i/>
                <w:iCs/>
                <w:sz w:val="16"/>
                <w:szCs w:val="16"/>
              </w:rPr>
              <w:t xml:space="preserve">36939 </w:t>
            </w:r>
            <w:r w:rsidRPr="008A0C87">
              <w:rPr>
                <w:rFonts w:ascii="Century Gothic" w:hAnsi="Century Gothic"/>
                <w:i/>
                <w:iCs/>
                <w:sz w:val="16"/>
                <w:szCs w:val="16"/>
              </w:rPr>
              <w:t>– 02/02/2013</w:t>
            </w:r>
          </w:p>
          <w:p w14:paraId="721C6839" w14:textId="2C6E2696" w:rsidR="007D5A86" w:rsidRPr="008A0C87" w:rsidRDefault="007D5A86" w:rsidP="007D5A86">
            <w:pPr>
              <w:pStyle w:val="NoSpacing"/>
              <w:rPr>
                <w:rFonts w:ascii="Century Gothic" w:hAnsi="Century Gothic"/>
                <w:i/>
                <w:iCs/>
                <w:sz w:val="16"/>
                <w:szCs w:val="16"/>
              </w:rPr>
            </w:pPr>
            <w:r w:rsidRPr="008A0C87">
              <w:rPr>
                <w:rFonts w:ascii="Century Gothic" w:hAnsi="Century Gothic"/>
                <w:b/>
                <w:bCs/>
                <w:i/>
                <w:iCs/>
                <w:sz w:val="16"/>
                <w:szCs w:val="16"/>
              </w:rPr>
              <w:t>26444</w:t>
            </w:r>
            <w:r w:rsidRPr="008A0C87">
              <w:rPr>
                <w:rFonts w:ascii="Century Gothic" w:hAnsi="Century Gothic"/>
                <w:i/>
                <w:iCs/>
                <w:sz w:val="16"/>
                <w:szCs w:val="16"/>
              </w:rPr>
              <w:t xml:space="preserve"> – 02/03/2012</w:t>
            </w:r>
          </w:p>
          <w:p w14:paraId="38CBCD70" w14:textId="18CB04F6" w:rsidR="007D5A86" w:rsidRPr="008A0C87" w:rsidRDefault="007D5A86" w:rsidP="007D5A86">
            <w:pPr>
              <w:pStyle w:val="NoSpacing"/>
              <w:rPr>
                <w:rFonts w:ascii="Century Gothic" w:eastAsiaTheme="minorHAnsi" w:hAnsi="Century Gothic"/>
                <w:i/>
                <w:iCs/>
                <w:sz w:val="16"/>
                <w:szCs w:val="16"/>
              </w:rPr>
            </w:pPr>
            <w:r w:rsidRPr="008A0C87">
              <w:rPr>
                <w:rFonts w:ascii="Century Gothic" w:hAnsi="Century Gothic"/>
                <w:b/>
                <w:bCs/>
                <w:i/>
                <w:iCs/>
                <w:sz w:val="16"/>
                <w:szCs w:val="16"/>
              </w:rPr>
              <w:t>549</w:t>
            </w:r>
            <w:r w:rsidRPr="008A0C87">
              <w:rPr>
                <w:rFonts w:ascii="Century Gothic" w:hAnsi="Century Gothic"/>
                <w:i/>
                <w:iCs/>
                <w:sz w:val="16"/>
                <w:szCs w:val="16"/>
              </w:rPr>
              <w:t xml:space="preserve"> –25/11/2013</w:t>
            </w:r>
          </w:p>
        </w:tc>
        <w:tc>
          <w:tcPr>
            <w:tcW w:w="1701" w:type="dxa"/>
            <w:tcBorders>
              <w:right w:val="double" w:sz="6" w:space="0" w:color="CBB26A"/>
            </w:tcBorders>
          </w:tcPr>
          <w:p w14:paraId="24855704" w14:textId="77777777" w:rsidR="007D5A86" w:rsidRPr="008A0C87" w:rsidRDefault="007D5A86" w:rsidP="007D5A86">
            <w:pPr>
              <w:pStyle w:val="NoSpacing"/>
              <w:rPr>
                <w:rFonts w:ascii="Century Gothic" w:hAnsi="Century Gothic"/>
                <w:i/>
                <w:iCs/>
                <w:sz w:val="16"/>
                <w:szCs w:val="16"/>
              </w:rPr>
            </w:pPr>
            <w:r w:rsidRPr="008A0C87">
              <w:rPr>
                <w:rFonts w:ascii="Century Gothic" w:hAnsi="Century Gothic"/>
                <w:b/>
                <w:bCs/>
                <w:i/>
                <w:iCs/>
                <w:sz w:val="16"/>
                <w:szCs w:val="16"/>
              </w:rPr>
              <w:t>47241</w:t>
            </w:r>
            <w:r w:rsidRPr="008A0C87">
              <w:rPr>
                <w:rFonts w:ascii="Century Gothic" w:hAnsi="Century Gothic"/>
                <w:i/>
                <w:iCs/>
                <w:sz w:val="16"/>
                <w:szCs w:val="16"/>
              </w:rPr>
              <w:t xml:space="preserve"> – 03/03/2011</w:t>
            </w:r>
          </w:p>
          <w:p w14:paraId="2A67FCB0" w14:textId="77777777" w:rsidR="007D5A86" w:rsidRPr="008A0C87" w:rsidRDefault="007D5A86" w:rsidP="007D5A86">
            <w:pPr>
              <w:pStyle w:val="NoSpacing"/>
              <w:rPr>
                <w:rFonts w:ascii="Century Gothic" w:hAnsi="Century Gothic"/>
                <w:i/>
                <w:iCs/>
                <w:sz w:val="16"/>
                <w:szCs w:val="16"/>
              </w:rPr>
            </w:pPr>
            <w:r w:rsidRPr="008A0C87">
              <w:rPr>
                <w:rFonts w:ascii="Century Gothic" w:hAnsi="Century Gothic"/>
                <w:b/>
                <w:bCs/>
                <w:i/>
                <w:iCs/>
                <w:sz w:val="16"/>
                <w:szCs w:val="16"/>
              </w:rPr>
              <w:t xml:space="preserve">12879 </w:t>
            </w:r>
            <w:r w:rsidRPr="008A0C87">
              <w:rPr>
                <w:rFonts w:ascii="Century Gothic" w:hAnsi="Century Gothic"/>
                <w:i/>
                <w:iCs/>
                <w:sz w:val="16"/>
                <w:szCs w:val="16"/>
              </w:rPr>
              <w:t>– 04/12/2012</w:t>
            </w:r>
          </w:p>
          <w:p w14:paraId="7255A34F" w14:textId="77777777" w:rsidR="007D5A86" w:rsidRPr="008A0C87" w:rsidRDefault="007D5A86" w:rsidP="007D5A86">
            <w:pPr>
              <w:pStyle w:val="NoSpacing"/>
              <w:rPr>
                <w:rFonts w:ascii="Century Gothic" w:hAnsi="Century Gothic"/>
                <w:i/>
                <w:iCs/>
                <w:sz w:val="16"/>
                <w:szCs w:val="16"/>
              </w:rPr>
            </w:pPr>
            <w:r w:rsidRPr="008A0C87">
              <w:rPr>
                <w:rFonts w:ascii="Century Gothic" w:hAnsi="Century Gothic"/>
                <w:b/>
                <w:bCs/>
                <w:i/>
                <w:iCs/>
                <w:sz w:val="16"/>
                <w:szCs w:val="16"/>
              </w:rPr>
              <w:t xml:space="preserve">36939 </w:t>
            </w:r>
            <w:r w:rsidRPr="008A0C87">
              <w:rPr>
                <w:rFonts w:ascii="Century Gothic" w:hAnsi="Century Gothic"/>
                <w:i/>
                <w:iCs/>
                <w:sz w:val="16"/>
                <w:szCs w:val="16"/>
              </w:rPr>
              <w:t>– 02/02/2013</w:t>
            </w:r>
          </w:p>
          <w:p w14:paraId="5A66F074" w14:textId="77777777" w:rsidR="007D5A86" w:rsidRPr="008A0C87" w:rsidRDefault="007D5A86" w:rsidP="007D5A86">
            <w:pPr>
              <w:pStyle w:val="NoSpacing"/>
              <w:rPr>
                <w:rFonts w:ascii="Century Gothic" w:hAnsi="Century Gothic"/>
                <w:i/>
                <w:iCs/>
                <w:sz w:val="16"/>
                <w:szCs w:val="16"/>
              </w:rPr>
            </w:pPr>
            <w:r w:rsidRPr="008A0C87">
              <w:rPr>
                <w:rFonts w:ascii="Century Gothic" w:hAnsi="Century Gothic"/>
                <w:b/>
                <w:bCs/>
                <w:i/>
                <w:iCs/>
                <w:sz w:val="16"/>
                <w:szCs w:val="16"/>
              </w:rPr>
              <w:t>26444</w:t>
            </w:r>
            <w:r w:rsidRPr="008A0C87">
              <w:rPr>
                <w:rFonts w:ascii="Century Gothic" w:hAnsi="Century Gothic"/>
                <w:i/>
                <w:iCs/>
                <w:sz w:val="16"/>
                <w:szCs w:val="16"/>
              </w:rPr>
              <w:t xml:space="preserve"> – 02/03/2012</w:t>
            </w:r>
          </w:p>
          <w:p w14:paraId="7D950AF7" w14:textId="3A237B91" w:rsidR="007D5A86" w:rsidRPr="008A0C87" w:rsidRDefault="007D5A86" w:rsidP="007D5A86">
            <w:pPr>
              <w:pStyle w:val="NoSpacing"/>
              <w:rPr>
                <w:rFonts w:ascii="Century Gothic" w:eastAsiaTheme="minorHAnsi" w:hAnsi="Century Gothic"/>
                <w:i/>
                <w:iCs/>
                <w:sz w:val="16"/>
                <w:szCs w:val="16"/>
              </w:rPr>
            </w:pPr>
            <w:r w:rsidRPr="008A0C87">
              <w:rPr>
                <w:rFonts w:ascii="Century Gothic" w:hAnsi="Century Gothic"/>
                <w:b/>
                <w:bCs/>
                <w:i/>
                <w:iCs/>
                <w:sz w:val="16"/>
                <w:szCs w:val="16"/>
              </w:rPr>
              <w:t>549</w:t>
            </w:r>
            <w:r w:rsidRPr="008A0C87">
              <w:rPr>
                <w:rFonts w:ascii="Century Gothic" w:hAnsi="Century Gothic"/>
                <w:i/>
                <w:iCs/>
                <w:sz w:val="16"/>
                <w:szCs w:val="16"/>
              </w:rPr>
              <w:t xml:space="preserve"> –25/11/2013</w:t>
            </w:r>
          </w:p>
        </w:tc>
        <w:tc>
          <w:tcPr>
            <w:tcW w:w="1701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2AAB6657" w14:textId="71D4EA00" w:rsidR="007D5A86" w:rsidRPr="008A0C87" w:rsidRDefault="007D5A86" w:rsidP="007D5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A0C87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349899D7" w14:textId="00E8D07D" w:rsidR="007D5A86" w:rsidRPr="008A0C87" w:rsidRDefault="007D5A86" w:rsidP="007D5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Dates match in same format</w:t>
            </w:r>
          </w:p>
        </w:tc>
      </w:tr>
      <w:tr w:rsidR="007D5A86" w:rsidRPr="00B75270" w14:paraId="3C9D3D89" w14:textId="5D52AE96" w:rsidTr="00D6590C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7F296B1B" w14:textId="48D2D05F" w:rsidR="007D5A86" w:rsidRPr="008A0C87" w:rsidRDefault="007D5A86" w:rsidP="007D5A86">
            <w:pPr>
              <w:spacing w:after="0" w:line="240" w:lineRule="auto"/>
              <w:contextualSpacing/>
              <w:rPr>
                <w:rFonts w:eastAsia="Arial" w:cs="Arial"/>
                <w:sz w:val="16"/>
                <w:szCs w:val="16"/>
              </w:rPr>
            </w:pPr>
            <w:r w:rsidRPr="008A0C87">
              <w:rPr>
                <w:rFonts w:eastAsia="Arial" w:cs="Arial"/>
                <w:sz w:val="16"/>
                <w:szCs w:val="16"/>
              </w:rPr>
              <w:t>QC8</w:t>
            </w:r>
          </w:p>
        </w:tc>
        <w:tc>
          <w:tcPr>
            <w:tcW w:w="1985" w:type="dxa"/>
          </w:tcPr>
          <w:p w14:paraId="102205A7" w14:textId="77777777" w:rsidR="007D5A86" w:rsidRPr="008A0C87" w:rsidRDefault="007D5A86" w:rsidP="007D5A86">
            <w:pPr>
              <w:spacing w:line="240" w:lineRule="auto"/>
              <w:rPr>
                <w:sz w:val="16"/>
                <w:szCs w:val="16"/>
              </w:rPr>
            </w:pPr>
            <w:r w:rsidRPr="008A0C87">
              <w:rPr>
                <w:sz w:val="16"/>
                <w:szCs w:val="16"/>
              </w:rPr>
              <w:t>Eyeball Check</w:t>
            </w:r>
          </w:p>
          <w:p w14:paraId="72FEE04B" w14:textId="043F90B1" w:rsidR="007D5A86" w:rsidRPr="008A0C87" w:rsidRDefault="007D5A86" w:rsidP="007D5A86">
            <w:pPr>
              <w:spacing w:after="0" w:line="240" w:lineRule="auto"/>
              <w:contextualSpacing/>
              <w:rPr>
                <w:rFonts w:eastAsia="Arial" w:cs="Arial"/>
                <w:sz w:val="16"/>
                <w:szCs w:val="16"/>
              </w:rPr>
            </w:pPr>
            <w:r w:rsidRPr="008A0C87">
              <w:rPr>
                <w:sz w:val="16"/>
                <w:szCs w:val="16"/>
              </w:rPr>
              <w:t>Compare 5 randomly chosen rows from Source against Destination</w:t>
            </w:r>
          </w:p>
        </w:tc>
        <w:tc>
          <w:tcPr>
            <w:tcW w:w="1701" w:type="dxa"/>
          </w:tcPr>
          <w:p w14:paraId="159E928C" w14:textId="77777777" w:rsidR="007D5A86" w:rsidRPr="008A0C87" w:rsidRDefault="007D5A86" w:rsidP="007D5A86">
            <w:pPr>
              <w:pStyle w:val="NormalWeb"/>
              <w:spacing w:before="0" w:beforeAutospacing="0" w:after="0" w:afterAutospacing="0"/>
              <w:rPr>
                <w:rFonts w:ascii="Century Gothic" w:hAnsi="Century Gothic"/>
                <w:sz w:val="16"/>
                <w:szCs w:val="16"/>
              </w:rPr>
            </w:pPr>
            <w:r w:rsidRPr="008A0C87">
              <w:rPr>
                <w:rFonts w:ascii="Century Gothic" w:hAnsi="Century Gothic" w:cs="Arial"/>
                <w:color w:val="000000"/>
                <w:sz w:val="16"/>
                <w:szCs w:val="16"/>
              </w:rPr>
              <w:t>40035</w:t>
            </w:r>
          </w:p>
          <w:p w14:paraId="7F68B9D5" w14:textId="77777777" w:rsidR="007D5A86" w:rsidRPr="008A0C87" w:rsidRDefault="007D5A86" w:rsidP="007D5A86">
            <w:pPr>
              <w:pStyle w:val="NormalWeb"/>
              <w:spacing w:before="0" w:beforeAutospacing="0" w:after="0" w:afterAutospacing="0"/>
              <w:rPr>
                <w:rFonts w:ascii="Century Gothic" w:hAnsi="Century Gothic"/>
                <w:sz w:val="16"/>
                <w:szCs w:val="16"/>
              </w:rPr>
            </w:pPr>
            <w:r w:rsidRPr="008A0C87">
              <w:rPr>
                <w:rFonts w:ascii="Century Gothic" w:hAnsi="Century Gothic" w:cs="Arial"/>
                <w:color w:val="000000"/>
                <w:sz w:val="16"/>
                <w:szCs w:val="16"/>
              </w:rPr>
              <w:t>13007</w:t>
            </w:r>
          </w:p>
          <w:p w14:paraId="6FAE0A53" w14:textId="77777777" w:rsidR="007D5A86" w:rsidRPr="008A0C87" w:rsidRDefault="007D5A86" w:rsidP="007D5A86">
            <w:pPr>
              <w:pStyle w:val="NormalWeb"/>
              <w:spacing w:before="0" w:beforeAutospacing="0" w:after="0" w:afterAutospacing="0"/>
              <w:rPr>
                <w:rFonts w:ascii="Century Gothic" w:hAnsi="Century Gothic"/>
                <w:sz w:val="16"/>
                <w:szCs w:val="16"/>
              </w:rPr>
            </w:pPr>
            <w:r w:rsidRPr="008A0C87">
              <w:rPr>
                <w:rFonts w:ascii="Century Gothic" w:hAnsi="Century Gothic" w:cs="Arial"/>
                <w:color w:val="000000"/>
                <w:sz w:val="16"/>
                <w:szCs w:val="16"/>
              </w:rPr>
              <w:t>10281</w:t>
            </w:r>
          </w:p>
          <w:p w14:paraId="02CF0C5D" w14:textId="77777777" w:rsidR="007D5A86" w:rsidRPr="008A0C87" w:rsidRDefault="007D5A86" w:rsidP="007D5A86">
            <w:pPr>
              <w:pStyle w:val="NormalWeb"/>
              <w:spacing w:before="0" w:beforeAutospacing="0" w:after="0" w:afterAutospacing="0"/>
              <w:rPr>
                <w:rFonts w:ascii="Century Gothic" w:hAnsi="Century Gothic"/>
                <w:sz w:val="16"/>
                <w:szCs w:val="16"/>
              </w:rPr>
            </w:pPr>
            <w:r w:rsidRPr="008A0C87">
              <w:rPr>
                <w:rFonts w:ascii="Century Gothic" w:hAnsi="Century Gothic" w:cs="Arial"/>
                <w:color w:val="000000"/>
                <w:sz w:val="16"/>
                <w:szCs w:val="16"/>
              </w:rPr>
              <w:t>31775</w:t>
            </w:r>
          </w:p>
          <w:p w14:paraId="5C1A0926" w14:textId="77777777" w:rsidR="007D5A86" w:rsidRPr="008A0C87" w:rsidRDefault="007D5A86" w:rsidP="007D5A86">
            <w:pPr>
              <w:pStyle w:val="NormalWeb"/>
              <w:spacing w:before="0" w:beforeAutospacing="0" w:after="0" w:afterAutospacing="0"/>
              <w:rPr>
                <w:rFonts w:ascii="Century Gothic" w:hAnsi="Century Gothic"/>
                <w:sz w:val="16"/>
                <w:szCs w:val="16"/>
              </w:rPr>
            </w:pPr>
            <w:r w:rsidRPr="008A0C87">
              <w:rPr>
                <w:rFonts w:ascii="Century Gothic" w:hAnsi="Century Gothic" w:cs="Arial"/>
                <w:color w:val="000000"/>
                <w:sz w:val="16"/>
                <w:szCs w:val="16"/>
              </w:rPr>
              <w:t>47441</w:t>
            </w:r>
          </w:p>
          <w:p w14:paraId="6DDDEDF1" w14:textId="77777777" w:rsidR="007D5A86" w:rsidRPr="008A0C87" w:rsidRDefault="007D5A86" w:rsidP="007D5A86">
            <w:pPr>
              <w:spacing w:line="240" w:lineRule="auto"/>
              <w:rPr>
                <w:sz w:val="16"/>
                <w:szCs w:val="16"/>
              </w:rPr>
            </w:pPr>
          </w:p>
          <w:p w14:paraId="36EF9642" w14:textId="77777777" w:rsidR="007D5A86" w:rsidRPr="008A0C87" w:rsidRDefault="007D5A86" w:rsidP="007D5A86">
            <w:pPr>
              <w:spacing w:after="0" w:line="240" w:lineRule="auto"/>
              <w:contextualSpacing/>
              <w:rPr>
                <w:rFonts w:eastAsia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right w:val="double" w:sz="6" w:space="0" w:color="CBB26A"/>
            </w:tcBorders>
          </w:tcPr>
          <w:p w14:paraId="75FE200C" w14:textId="77777777" w:rsidR="007D5A86" w:rsidRPr="008A0C87" w:rsidRDefault="007D5A86" w:rsidP="007D5A86">
            <w:pPr>
              <w:pStyle w:val="NormalWeb"/>
              <w:spacing w:before="0" w:beforeAutospacing="0" w:after="0" w:afterAutospacing="0"/>
              <w:rPr>
                <w:rFonts w:ascii="Century Gothic" w:hAnsi="Century Gothic"/>
                <w:sz w:val="16"/>
                <w:szCs w:val="16"/>
              </w:rPr>
            </w:pPr>
            <w:r w:rsidRPr="008A0C87">
              <w:rPr>
                <w:rFonts w:ascii="Century Gothic" w:hAnsi="Century Gothic" w:cs="Arial"/>
                <w:color w:val="000000"/>
                <w:sz w:val="16"/>
                <w:szCs w:val="16"/>
              </w:rPr>
              <w:t>40035</w:t>
            </w:r>
          </w:p>
          <w:p w14:paraId="312062F9" w14:textId="77777777" w:rsidR="007D5A86" w:rsidRPr="008A0C87" w:rsidRDefault="007D5A86" w:rsidP="007D5A86">
            <w:pPr>
              <w:pStyle w:val="NormalWeb"/>
              <w:spacing w:before="0" w:beforeAutospacing="0" w:after="0" w:afterAutospacing="0"/>
              <w:rPr>
                <w:rFonts w:ascii="Century Gothic" w:hAnsi="Century Gothic"/>
                <w:sz w:val="16"/>
                <w:szCs w:val="16"/>
              </w:rPr>
            </w:pPr>
            <w:r w:rsidRPr="008A0C87">
              <w:rPr>
                <w:rFonts w:ascii="Century Gothic" w:hAnsi="Century Gothic" w:cs="Arial"/>
                <w:color w:val="000000"/>
                <w:sz w:val="16"/>
                <w:szCs w:val="16"/>
              </w:rPr>
              <w:t>13007</w:t>
            </w:r>
          </w:p>
          <w:p w14:paraId="4281B29D" w14:textId="77777777" w:rsidR="007D5A86" w:rsidRPr="008A0C87" w:rsidRDefault="007D5A86" w:rsidP="007D5A86">
            <w:pPr>
              <w:pStyle w:val="NormalWeb"/>
              <w:spacing w:before="0" w:beforeAutospacing="0" w:after="0" w:afterAutospacing="0"/>
              <w:rPr>
                <w:rFonts w:ascii="Century Gothic" w:hAnsi="Century Gothic"/>
                <w:sz w:val="16"/>
                <w:szCs w:val="16"/>
              </w:rPr>
            </w:pPr>
            <w:r w:rsidRPr="008A0C87">
              <w:rPr>
                <w:rFonts w:ascii="Century Gothic" w:hAnsi="Century Gothic" w:cs="Arial"/>
                <w:color w:val="000000"/>
                <w:sz w:val="16"/>
                <w:szCs w:val="16"/>
              </w:rPr>
              <w:t>10281</w:t>
            </w:r>
          </w:p>
          <w:p w14:paraId="04AE07CE" w14:textId="77777777" w:rsidR="007D5A86" w:rsidRPr="008A0C87" w:rsidRDefault="007D5A86" w:rsidP="007D5A86">
            <w:pPr>
              <w:pStyle w:val="NormalWeb"/>
              <w:spacing w:before="0" w:beforeAutospacing="0" w:after="0" w:afterAutospacing="0"/>
              <w:rPr>
                <w:rFonts w:ascii="Century Gothic" w:hAnsi="Century Gothic"/>
                <w:sz w:val="16"/>
                <w:szCs w:val="16"/>
              </w:rPr>
            </w:pPr>
            <w:r w:rsidRPr="008A0C87">
              <w:rPr>
                <w:rFonts w:ascii="Century Gothic" w:hAnsi="Century Gothic" w:cs="Arial"/>
                <w:color w:val="000000"/>
                <w:sz w:val="16"/>
                <w:szCs w:val="16"/>
              </w:rPr>
              <w:t>31775</w:t>
            </w:r>
          </w:p>
          <w:p w14:paraId="236E2A5A" w14:textId="77777777" w:rsidR="007D5A86" w:rsidRPr="008A0C87" w:rsidRDefault="007D5A86" w:rsidP="007D5A86">
            <w:pPr>
              <w:pStyle w:val="NormalWeb"/>
              <w:spacing w:before="0" w:beforeAutospacing="0" w:after="0" w:afterAutospacing="0"/>
              <w:rPr>
                <w:rFonts w:ascii="Century Gothic" w:hAnsi="Century Gothic"/>
                <w:sz w:val="16"/>
                <w:szCs w:val="16"/>
              </w:rPr>
            </w:pPr>
            <w:r w:rsidRPr="008A0C87">
              <w:rPr>
                <w:rFonts w:ascii="Century Gothic" w:hAnsi="Century Gothic" w:cs="Arial"/>
                <w:color w:val="000000"/>
                <w:sz w:val="16"/>
                <w:szCs w:val="16"/>
              </w:rPr>
              <w:t>47441</w:t>
            </w:r>
          </w:p>
          <w:p w14:paraId="206422F1" w14:textId="77777777" w:rsidR="007D5A86" w:rsidRPr="008A0C87" w:rsidRDefault="007D5A86" w:rsidP="007D5A86">
            <w:pPr>
              <w:spacing w:after="0" w:line="240" w:lineRule="auto"/>
              <w:contextualSpacing/>
              <w:rPr>
                <w:rFonts w:eastAsia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6DC28EFC" w14:textId="31513F47" w:rsidR="007D5A86" w:rsidRPr="008A0C87" w:rsidRDefault="007D5A86" w:rsidP="007D5A86">
            <w:pPr>
              <w:spacing w:after="0" w:line="240" w:lineRule="auto"/>
              <w:contextualSpacing/>
              <w:rPr>
                <w:rFonts w:eastAsia="Arial" w:cs="Arial"/>
                <w:sz w:val="16"/>
                <w:szCs w:val="16"/>
              </w:rPr>
            </w:pPr>
            <w:r w:rsidRPr="008A0C87">
              <w:rPr>
                <w:sz w:val="16"/>
                <w:szCs w:val="16"/>
              </w:rPr>
              <w:t>PASS-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48009665" w14:textId="47415B1D" w:rsidR="007D5A86" w:rsidRPr="008A0C87" w:rsidRDefault="007D5A86" w:rsidP="007D5A86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A0C87">
              <w:rPr>
                <w:sz w:val="16"/>
                <w:szCs w:val="16"/>
              </w:rPr>
              <w:t>All values matching</w:t>
            </w:r>
          </w:p>
        </w:tc>
      </w:tr>
    </w:tbl>
    <w:p w14:paraId="774E7D45" w14:textId="77777777" w:rsidR="000221BB" w:rsidRDefault="000221BB" w:rsidP="00A32F89">
      <w:pPr>
        <w:sectPr w:rsidR="000221BB" w:rsidSect="00C805C2"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</w:p>
    <w:p w14:paraId="1928AB5E" w14:textId="28182E63" w:rsidR="000221BB" w:rsidRDefault="008D641B" w:rsidP="000221BB">
      <w:pPr>
        <w:pStyle w:val="Heading1"/>
        <w:spacing w:line="276" w:lineRule="auto"/>
        <w:ind w:left="0"/>
        <w:rPr>
          <w:szCs w:val="28"/>
        </w:rPr>
      </w:pPr>
      <w:r>
        <w:rPr>
          <w:szCs w:val="28"/>
        </w:rPr>
        <w:lastRenderedPageBreak/>
        <w:t>Null Value ID’s</w:t>
      </w:r>
    </w:p>
    <w:tbl>
      <w:tblPr>
        <w:tblW w:w="11210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93"/>
        <w:gridCol w:w="993"/>
        <w:gridCol w:w="1701"/>
        <w:gridCol w:w="1701"/>
        <w:gridCol w:w="2851"/>
      </w:tblGrid>
      <w:tr w:rsidR="008D641B" w:rsidRPr="00B75270" w14:paraId="68FD98AF" w14:textId="77777777" w:rsidTr="008D641B">
        <w:trPr>
          <w:trHeight w:val="288"/>
          <w:jc w:val="center"/>
        </w:trPr>
        <w:tc>
          <w:tcPr>
            <w:tcW w:w="1271" w:type="dxa"/>
            <w:shd w:val="clear" w:color="auto" w:fill="EAEEF3"/>
          </w:tcPr>
          <w:p w14:paraId="368288E1" w14:textId="77777777" w:rsidR="008D641B" w:rsidRPr="00B557DB" w:rsidRDefault="008D641B" w:rsidP="00132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b/>
                <w:color w:val="000000"/>
                <w:sz w:val="16"/>
                <w:szCs w:val="16"/>
              </w:rPr>
            </w:pPr>
            <w:r w:rsidRPr="00D8796B">
              <w:rPr>
                <w:rFonts w:eastAsia="Arial" w:cs="Arial"/>
                <w:b/>
                <w:color w:val="000000"/>
                <w:sz w:val="16"/>
                <w:szCs w:val="16"/>
              </w:rPr>
              <w:t>ID of SQL or Checked Rows</w:t>
            </w:r>
          </w:p>
        </w:tc>
        <w:tc>
          <w:tcPr>
            <w:tcW w:w="2693" w:type="dxa"/>
            <w:shd w:val="clear" w:color="auto" w:fill="EAEEF3"/>
          </w:tcPr>
          <w:p w14:paraId="48C9FDD9" w14:textId="77777777" w:rsidR="008D641B" w:rsidRPr="00D8796B" w:rsidRDefault="008D641B" w:rsidP="00132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b/>
                <w:color w:val="000000"/>
                <w:sz w:val="16"/>
                <w:szCs w:val="16"/>
              </w:rPr>
            </w:pPr>
            <w:r w:rsidRPr="00D8796B">
              <w:rPr>
                <w:b/>
                <w:bCs/>
                <w:sz w:val="16"/>
                <w:szCs w:val="16"/>
              </w:rPr>
              <w:t>Description of Check</w:t>
            </w:r>
          </w:p>
        </w:tc>
        <w:tc>
          <w:tcPr>
            <w:tcW w:w="993" w:type="dxa"/>
            <w:shd w:val="clear" w:color="auto" w:fill="EAEEF3"/>
          </w:tcPr>
          <w:p w14:paraId="081C4D12" w14:textId="77777777" w:rsidR="008D641B" w:rsidRPr="00B557DB" w:rsidRDefault="008D641B" w:rsidP="00132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b/>
                <w:color w:val="000000"/>
                <w:sz w:val="16"/>
                <w:szCs w:val="16"/>
              </w:rPr>
            </w:pPr>
            <w:r w:rsidRPr="00D8796B">
              <w:rPr>
                <w:b/>
                <w:bCs/>
                <w:sz w:val="16"/>
                <w:szCs w:val="16"/>
              </w:rPr>
              <w:t>Result in SOURCE</w:t>
            </w:r>
            <w:r>
              <w:rPr>
                <w:b/>
                <w:bCs/>
                <w:sz w:val="16"/>
                <w:szCs w:val="16"/>
              </w:rPr>
              <w:t xml:space="preserve"> (Excel)</w:t>
            </w:r>
          </w:p>
        </w:tc>
        <w:tc>
          <w:tcPr>
            <w:tcW w:w="1701" w:type="dxa"/>
            <w:shd w:val="clear" w:color="auto" w:fill="EAEEF3"/>
          </w:tcPr>
          <w:p w14:paraId="40C559D8" w14:textId="77777777" w:rsidR="008D641B" w:rsidRPr="00B557DB" w:rsidRDefault="008D641B" w:rsidP="00132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b/>
                <w:color w:val="000000"/>
                <w:sz w:val="16"/>
                <w:szCs w:val="16"/>
              </w:rPr>
            </w:pPr>
            <w:r w:rsidRPr="00D8796B">
              <w:rPr>
                <w:rFonts w:eastAsia="Arial" w:cs="Arial"/>
                <w:b/>
                <w:color w:val="000000"/>
                <w:sz w:val="16"/>
                <w:szCs w:val="16"/>
              </w:rPr>
              <w:t>Result in DESTINATION</w:t>
            </w:r>
            <w:r>
              <w:rPr>
                <w:rFonts w:eastAsia="Arial" w:cs="Arial"/>
                <w:b/>
                <w:color w:val="000000"/>
                <w:sz w:val="16"/>
                <w:szCs w:val="16"/>
              </w:rPr>
              <w:t xml:space="preserve"> (SQL)</w:t>
            </w:r>
          </w:p>
        </w:tc>
        <w:tc>
          <w:tcPr>
            <w:tcW w:w="1701" w:type="dxa"/>
            <w:shd w:val="clear" w:color="auto" w:fill="EAEEF3"/>
          </w:tcPr>
          <w:p w14:paraId="6E14970C" w14:textId="77777777" w:rsidR="008D641B" w:rsidRPr="00B557DB" w:rsidRDefault="008D641B" w:rsidP="00132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eastAsia="Arial" w:cs="Arial"/>
                <w:b/>
                <w:color w:val="000000"/>
                <w:sz w:val="16"/>
                <w:szCs w:val="16"/>
              </w:rPr>
              <w:t xml:space="preserve">Outcome </w:t>
            </w:r>
          </w:p>
        </w:tc>
        <w:tc>
          <w:tcPr>
            <w:tcW w:w="2851" w:type="dxa"/>
            <w:shd w:val="clear" w:color="auto" w:fill="EAEEF3"/>
          </w:tcPr>
          <w:p w14:paraId="26F39090" w14:textId="77777777" w:rsidR="008D641B" w:rsidRDefault="008D641B" w:rsidP="00132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eastAsia="Arial" w:cs="Arial"/>
                <w:b/>
                <w:color w:val="000000"/>
                <w:sz w:val="16"/>
                <w:szCs w:val="16"/>
              </w:rPr>
              <w:t>Comments</w:t>
            </w:r>
          </w:p>
        </w:tc>
      </w:tr>
      <w:tr w:rsidR="008D641B" w:rsidRPr="00B75270" w14:paraId="0AC9CF59" w14:textId="77777777" w:rsidTr="008D641B">
        <w:trPr>
          <w:trHeight w:val="660"/>
          <w:jc w:val="center"/>
        </w:trPr>
        <w:tc>
          <w:tcPr>
            <w:tcW w:w="1271" w:type="dxa"/>
            <w:shd w:val="clear" w:color="auto" w:fill="F7F9FB"/>
          </w:tcPr>
          <w:p w14:paraId="1025987F" w14:textId="3F0FF5D4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QC8</w:t>
            </w:r>
            <w:r>
              <w:rPr>
                <w:b/>
                <w:bCs/>
                <w:sz w:val="16"/>
                <w:szCs w:val="16"/>
              </w:rPr>
              <w:t>.1</w:t>
            </w:r>
          </w:p>
        </w:tc>
        <w:tc>
          <w:tcPr>
            <w:tcW w:w="2693" w:type="dxa"/>
          </w:tcPr>
          <w:p w14:paraId="648B25AA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 xml:space="preserve">Count of Nulls - </w:t>
            </w:r>
            <w:r w:rsidRPr="008D641B">
              <w:rPr>
                <w:rFonts w:cs="Calibri"/>
                <w:color w:val="000000"/>
                <w:sz w:val="16"/>
                <w:szCs w:val="16"/>
              </w:rPr>
              <w:t>Row ID</w:t>
            </w:r>
          </w:p>
          <w:p w14:paraId="04D2E110" w14:textId="77777777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0344E5BA" w14:textId="4930DD9F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right w:val="double" w:sz="6" w:space="0" w:color="CBB26A"/>
            </w:tcBorders>
          </w:tcPr>
          <w:p w14:paraId="052DBF54" w14:textId="5949057C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4711BA2E" w14:textId="5DBA3BB9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0E205E2E" w14:textId="77777777" w:rsid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</w:p>
        </w:tc>
      </w:tr>
      <w:tr w:rsidR="008D641B" w:rsidRPr="00B75270" w14:paraId="39F9F621" w14:textId="77777777" w:rsidTr="008D641B">
        <w:trPr>
          <w:trHeight w:val="658"/>
          <w:jc w:val="center"/>
        </w:trPr>
        <w:tc>
          <w:tcPr>
            <w:tcW w:w="1271" w:type="dxa"/>
            <w:shd w:val="clear" w:color="auto" w:fill="F7F9FB"/>
          </w:tcPr>
          <w:p w14:paraId="7B244B7E" w14:textId="30EEBE58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QC8</w:t>
            </w:r>
            <w:r>
              <w:rPr>
                <w:b/>
                <w:bCs/>
                <w:sz w:val="16"/>
                <w:szCs w:val="16"/>
              </w:rPr>
              <w:t>.2</w:t>
            </w:r>
          </w:p>
        </w:tc>
        <w:tc>
          <w:tcPr>
            <w:tcW w:w="2693" w:type="dxa"/>
          </w:tcPr>
          <w:p w14:paraId="0D629408" w14:textId="77777777" w:rsidR="008D641B" w:rsidRPr="008D641B" w:rsidRDefault="008D641B" w:rsidP="008D641B">
            <w:pPr>
              <w:rPr>
                <w:rFonts w:cs="Calibri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 xml:space="preserve">Count of Nulls - </w:t>
            </w:r>
            <w:r w:rsidRPr="008D641B">
              <w:rPr>
                <w:rFonts w:cs="Calibri"/>
                <w:color w:val="000000"/>
                <w:sz w:val="16"/>
                <w:szCs w:val="16"/>
              </w:rPr>
              <w:t>Order ID</w:t>
            </w:r>
          </w:p>
          <w:p w14:paraId="3A710986" w14:textId="2A2FF8A5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66744B20" w14:textId="19D5B254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right w:val="double" w:sz="6" w:space="0" w:color="CBB26A"/>
            </w:tcBorders>
          </w:tcPr>
          <w:p w14:paraId="1672F4CD" w14:textId="0FA7863C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53261EB5" w14:textId="1B2B03D2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7874F578" w14:textId="77777777" w:rsidR="008D641B" w:rsidRPr="008A0C87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064E5691" w14:textId="77777777" w:rsidTr="008D641B">
        <w:trPr>
          <w:trHeight w:val="554"/>
          <w:jc w:val="center"/>
        </w:trPr>
        <w:tc>
          <w:tcPr>
            <w:tcW w:w="1271" w:type="dxa"/>
            <w:shd w:val="clear" w:color="auto" w:fill="F7F9FB"/>
          </w:tcPr>
          <w:p w14:paraId="45641B71" w14:textId="3D718F3F" w:rsidR="008D641B" w:rsidRPr="008D641B" w:rsidRDefault="008D641B" w:rsidP="008D641B">
            <w:pPr>
              <w:spacing w:after="0" w:line="240" w:lineRule="auto"/>
              <w:contextualSpacing/>
              <w:rPr>
                <w:rFonts w:eastAsia="Arial" w:cs="Arial"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QC8</w:t>
            </w:r>
            <w:r>
              <w:rPr>
                <w:b/>
                <w:bCs/>
                <w:sz w:val="16"/>
                <w:szCs w:val="16"/>
              </w:rPr>
              <w:t>.3</w:t>
            </w:r>
          </w:p>
        </w:tc>
        <w:tc>
          <w:tcPr>
            <w:tcW w:w="2693" w:type="dxa"/>
          </w:tcPr>
          <w:p w14:paraId="25B6C2A1" w14:textId="77777777" w:rsidR="008D641B" w:rsidRPr="008D641B" w:rsidRDefault="008D641B" w:rsidP="008D641B">
            <w:pPr>
              <w:rPr>
                <w:rFonts w:cs="Calibri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 xml:space="preserve">Count of Nulls - </w:t>
            </w:r>
            <w:r w:rsidRPr="008D641B">
              <w:rPr>
                <w:rFonts w:cs="Calibri"/>
                <w:color w:val="000000"/>
                <w:sz w:val="16"/>
                <w:szCs w:val="16"/>
              </w:rPr>
              <w:t>Order Date</w:t>
            </w:r>
          </w:p>
          <w:p w14:paraId="6F5560EB" w14:textId="77777777" w:rsidR="008D641B" w:rsidRPr="008D641B" w:rsidRDefault="008D641B" w:rsidP="008D641B">
            <w:pPr>
              <w:rPr>
                <w:sz w:val="16"/>
                <w:szCs w:val="16"/>
              </w:rPr>
            </w:pPr>
          </w:p>
          <w:p w14:paraId="2C7D9485" w14:textId="5F88FF4B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624F85CF" w14:textId="39740DAF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right w:val="double" w:sz="6" w:space="0" w:color="CBB26A"/>
            </w:tcBorders>
          </w:tcPr>
          <w:p w14:paraId="1FCD39EE" w14:textId="40C3DC98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1F34303C" w14:textId="59D4F634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302B404B" w14:textId="77777777" w:rsidR="008D641B" w:rsidRPr="008A0C87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3969FEED" w14:textId="77777777" w:rsidTr="008D641B">
        <w:trPr>
          <w:trHeight w:val="604"/>
          <w:jc w:val="center"/>
        </w:trPr>
        <w:tc>
          <w:tcPr>
            <w:tcW w:w="1271" w:type="dxa"/>
            <w:shd w:val="clear" w:color="auto" w:fill="F7F9FB"/>
          </w:tcPr>
          <w:p w14:paraId="065B9993" w14:textId="072AB80C" w:rsidR="008D641B" w:rsidRPr="008D641B" w:rsidRDefault="008D641B" w:rsidP="008D641B">
            <w:pPr>
              <w:spacing w:after="0" w:line="240" w:lineRule="auto"/>
              <w:contextualSpacing/>
              <w:rPr>
                <w:rFonts w:eastAsia="Arial" w:cs="Arial"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QC8</w:t>
            </w:r>
            <w:r>
              <w:rPr>
                <w:b/>
                <w:bCs/>
                <w:sz w:val="16"/>
                <w:szCs w:val="16"/>
              </w:rPr>
              <w:t>.4</w:t>
            </w:r>
          </w:p>
        </w:tc>
        <w:tc>
          <w:tcPr>
            <w:tcW w:w="2693" w:type="dxa"/>
          </w:tcPr>
          <w:p w14:paraId="3E35CF7C" w14:textId="77777777" w:rsidR="008D641B" w:rsidRPr="008D641B" w:rsidRDefault="008D641B" w:rsidP="008D641B">
            <w:pPr>
              <w:rPr>
                <w:rFonts w:cs="Calibri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 xml:space="preserve">Count of Nulls - </w:t>
            </w:r>
            <w:r w:rsidRPr="008D641B">
              <w:rPr>
                <w:rFonts w:cs="Calibri"/>
                <w:color w:val="000000"/>
                <w:sz w:val="16"/>
                <w:szCs w:val="16"/>
              </w:rPr>
              <w:t>Ship Date</w:t>
            </w:r>
          </w:p>
          <w:p w14:paraId="3165967F" w14:textId="77777777" w:rsidR="008D641B" w:rsidRPr="008D641B" w:rsidRDefault="008D641B" w:rsidP="008D641B">
            <w:pPr>
              <w:rPr>
                <w:sz w:val="16"/>
                <w:szCs w:val="16"/>
              </w:rPr>
            </w:pPr>
          </w:p>
          <w:p w14:paraId="031F45EB" w14:textId="7F3C0FC4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1AAD5E15" w14:textId="214B66CC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right w:val="double" w:sz="6" w:space="0" w:color="CBB26A"/>
            </w:tcBorders>
          </w:tcPr>
          <w:p w14:paraId="07FEFF09" w14:textId="506C1E36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5C8AA09C" w14:textId="69E7CE60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4D405E2F" w14:textId="77777777" w:rsidR="008D641B" w:rsidRPr="008A0C87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174F2FE1" w14:textId="77777777" w:rsidTr="008D641B">
        <w:trPr>
          <w:trHeight w:val="1237"/>
          <w:jc w:val="center"/>
        </w:trPr>
        <w:tc>
          <w:tcPr>
            <w:tcW w:w="1271" w:type="dxa"/>
            <w:shd w:val="clear" w:color="auto" w:fill="F7F9FB"/>
          </w:tcPr>
          <w:p w14:paraId="3265995F" w14:textId="099C13AF" w:rsidR="008D641B" w:rsidRPr="008D641B" w:rsidRDefault="008D641B" w:rsidP="008D641B">
            <w:pPr>
              <w:spacing w:after="0" w:line="240" w:lineRule="auto"/>
              <w:contextualSpacing/>
              <w:rPr>
                <w:rFonts w:eastAsia="Arial" w:cs="Arial"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QC8</w:t>
            </w:r>
            <w:r>
              <w:rPr>
                <w:b/>
                <w:bCs/>
                <w:sz w:val="16"/>
                <w:szCs w:val="16"/>
              </w:rPr>
              <w:t>.5</w:t>
            </w:r>
          </w:p>
        </w:tc>
        <w:tc>
          <w:tcPr>
            <w:tcW w:w="2693" w:type="dxa"/>
          </w:tcPr>
          <w:p w14:paraId="445CC054" w14:textId="77777777" w:rsidR="008D641B" w:rsidRPr="008D641B" w:rsidRDefault="008D641B" w:rsidP="008D641B">
            <w:pPr>
              <w:rPr>
                <w:rFonts w:cs="Calibri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 xml:space="preserve">Count of Nulls - </w:t>
            </w:r>
            <w:r w:rsidRPr="008D641B">
              <w:rPr>
                <w:rFonts w:cs="Calibri"/>
                <w:color w:val="000000"/>
                <w:sz w:val="16"/>
                <w:szCs w:val="16"/>
              </w:rPr>
              <w:t>Ship Mode</w:t>
            </w:r>
          </w:p>
          <w:p w14:paraId="354B30E1" w14:textId="77777777" w:rsidR="008D641B" w:rsidRPr="008D641B" w:rsidRDefault="008D641B" w:rsidP="008D641B">
            <w:pPr>
              <w:rPr>
                <w:sz w:val="16"/>
                <w:szCs w:val="16"/>
              </w:rPr>
            </w:pPr>
          </w:p>
          <w:p w14:paraId="34F221BB" w14:textId="0D4FAAEB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6A3E51CE" w14:textId="0F629890" w:rsidR="008D641B" w:rsidRPr="008D641B" w:rsidRDefault="008D641B" w:rsidP="008D641B">
            <w:pPr>
              <w:pStyle w:val="NoSpacing"/>
              <w:rPr>
                <w:rFonts w:ascii="Century Gothic" w:eastAsiaTheme="minorHAnsi" w:hAnsi="Century Gothic"/>
                <w:i/>
                <w:iCs/>
                <w:sz w:val="16"/>
                <w:szCs w:val="16"/>
              </w:rPr>
            </w:pPr>
            <w:r w:rsidRPr="008D641B">
              <w:rPr>
                <w:rFonts w:ascii="Century Gothic" w:hAnsi="Century Gothic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right w:val="double" w:sz="6" w:space="0" w:color="CBB26A"/>
            </w:tcBorders>
          </w:tcPr>
          <w:p w14:paraId="7B6D4FD8" w14:textId="52714993" w:rsidR="008D641B" w:rsidRPr="008D641B" w:rsidRDefault="008D641B" w:rsidP="008D641B">
            <w:pPr>
              <w:pStyle w:val="NoSpacing"/>
              <w:rPr>
                <w:rFonts w:ascii="Century Gothic" w:eastAsiaTheme="minorHAnsi" w:hAnsi="Century Gothic"/>
                <w:i/>
                <w:iCs/>
                <w:sz w:val="16"/>
                <w:szCs w:val="16"/>
              </w:rPr>
            </w:pPr>
            <w:r w:rsidRPr="008D641B">
              <w:rPr>
                <w:rFonts w:ascii="Century Gothic" w:hAnsi="Century Gothic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2B9D193E" w14:textId="784CF236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44DE1818" w14:textId="77777777" w:rsidR="008D641B" w:rsidRPr="008A0C87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3B21FF78" w14:textId="77777777" w:rsidTr="008D641B">
        <w:trPr>
          <w:trHeight w:val="1259"/>
          <w:jc w:val="center"/>
        </w:trPr>
        <w:tc>
          <w:tcPr>
            <w:tcW w:w="1271" w:type="dxa"/>
            <w:shd w:val="clear" w:color="auto" w:fill="F7F9FB"/>
          </w:tcPr>
          <w:p w14:paraId="53EC9870" w14:textId="325D239C" w:rsidR="008D641B" w:rsidRPr="008D641B" w:rsidRDefault="008D641B" w:rsidP="008D641B">
            <w:pPr>
              <w:spacing w:after="0" w:line="240" w:lineRule="auto"/>
              <w:contextualSpacing/>
              <w:rPr>
                <w:rFonts w:eastAsia="Arial" w:cs="Arial"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QC8</w:t>
            </w:r>
            <w:r>
              <w:rPr>
                <w:b/>
                <w:bCs/>
                <w:sz w:val="16"/>
                <w:szCs w:val="16"/>
              </w:rPr>
              <w:t>,6</w:t>
            </w:r>
          </w:p>
        </w:tc>
        <w:tc>
          <w:tcPr>
            <w:tcW w:w="2693" w:type="dxa"/>
          </w:tcPr>
          <w:p w14:paraId="5B165A18" w14:textId="77777777" w:rsidR="008D641B" w:rsidRPr="008D641B" w:rsidRDefault="008D641B" w:rsidP="008D641B">
            <w:pPr>
              <w:rPr>
                <w:rFonts w:cs="Calibri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 xml:space="preserve">Count of Nulls - </w:t>
            </w:r>
            <w:r w:rsidRPr="008D641B">
              <w:rPr>
                <w:rFonts w:cs="Calibri"/>
                <w:color w:val="000000"/>
                <w:sz w:val="16"/>
                <w:szCs w:val="16"/>
              </w:rPr>
              <w:t>Customer ID</w:t>
            </w:r>
          </w:p>
          <w:p w14:paraId="038B2B01" w14:textId="77777777" w:rsidR="008D641B" w:rsidRPr="008D641B" w:rsidRDefault="008D641B" w:rsidP="008D641B">
            <w:pPr>
              <w:rPr>
                <w:sz w:val="16"/>
                <w:szCs w:val="16"/>
              </w:rPr>
            </w:pPr>
          </w:p>
          <w:p w14:paraId="560006CA" w14:textId="6EB9704E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</w:tcPr>
          <w:p w14:paraId="4137EC14" w14:textId="756A66BF" w:rsidR="008D641B" w:rsidRPr="008D641B" w:rsidRDefault="008D641B" w:rsidP="008D641B">
            <w:pPr>
              <w:pStyle w:val="NoSpacing"/>
              <w:rPr>
                <w:rFonts w:ascii="Century Gothic" w:eastAsiaTheme="minorHAnsi" w:hAnsi="Century Gothic"/>
                <w:i/>
                <w:iCs/>
                <w:sz w:val="16"/>
                <w:szCs w:val="16"/>
              </w:rPr>
            </w:pPr>
            <w:r w:rsidRPr="008D641B">
              <w:rPr>
                <w:rFonts w:ascii="Century Gothic" w:hAnsi="Century Gothic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right w:val="double" w:sz="6" w:space="0" w:color="CBB26A"/>
            </w:tcBorders>
          </w:tcPr>
          <w:p w14:paraId="67AC4476" w14:textId="7C0B0A53" w:rsidR="008D641B" w:rsidRPr="008D641B" w:rsidRDefault="008D641B" w:rsidP="008D641B">
            <w:pPr>
              <w:pStyle w:val="NoSpacing"/>
              <w:rPr>
                <w:rFonts w:ascii="Century Gothic" w:eastAsiaTheme="minorHAnsi" w:hAnsi="Century Gothic"/>
                <w:i/>
                <w:iCs/>
                <w:sz w:val="16"/>
                <w:szCs w:val="16"/>
              </w:rPr>
            </w:pPr>
            <w:r w:rsidRPr="008D641B">
              <w:rPr>
                <w:rFonts w:ascii="Century Gothic" w:hAnsi="Century Gothic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56CB55BB" w14:textId="39EE2B6D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51A4D23B" w14:textId="77777777" w:rsidR="008D641B" w:rsidRPr="008A0C87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1A113629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225276DD" w14:textId="42F11F5B" w:rsidR="008D641B" w:rsidRPr="008D641B" w:rsidRDefault="008D641B" w:rsidP="008D641B">
            <w:pPr>
              <w:spacing w:after="0" w:line="240" w:lineRule="auto"/>
              <w:contextualSpacing/>
              <w:rPr>
                <w:rFonts w:eastAsia="Arial" w:cs="Arial"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QC8</w:t>
            </w:r>
            <w:r>
              <w:rPr>
                <w:b/>
                <w:bCs/>
                <w:sz w:val="16"/>
                <w:szCs w:val="16"/>
              </w:rPr>
              <w:t>.7</w:t>
            </w:r>
          </w:p>
        </w:tc>
        <w:tc>
          <w:tcPr>
            <w:tcW w:w="2693" w:type="dxa"/>
          </w:tcPr>
          <w:p w14:paraId="00FC2792" w14:textId="77777777" w:rsidR="008D641B" w:rsidRPr="008D641B" w:rsidRDefault="008D641B" w:rsidP="008D641B">
            <w:pPr>
              <w:rPr>
                <w:rFonts w:cs="Calibri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 xml:space="preserve">Count of Nulls - </w:t>
            </w:r>
            <w:r w:rsidRPr="008D641B">
              <w:rPr>
                <w:rFonts w:cs="Calibri"/>
                <w:color w:val="000000"/>
                <w:sz w:val="16"/>
                <w:szCs w:val="16"/>
              </w:rPr>
              <w:t>Customer Name</w:t>
            </w:r>
          </w:p>
          <w:p w14:paraId="6486B639" w14:textId="77777777" w:rsidR="008D641B" w:rsidRPr="008D641B" w:rsidRDefault="008D641B" w:rsidP="008D641B">
            <w:pPr>
              <w:rPr>
                <w:sz w:val="16"/>
                <w:szCs w:val="16"/>
              </w:rPr>
            </w:pPr>
          </w:p>
          <w:p w14:paraId="25895F53" w14:textId="7E64ED9A" w:rsidR="008D641B" w:rsidRPr="008D641B" w:rsidRDefault="008D641B" w:rsidP="008D641B">
            <w:pPr>
              <w:spacing w:after="0" w:line="240" w:lineRule="auto"/>
              <w:contextualSpacing/>
              <w:rPr>
                <w:rFonts w:eastAsia="Arial" w:cs="Arial"/>
                <w:sz w:val="16"/>
                <w:szCs w:val="16"/>
              </w:rPr>
            </w:pPr>
          </w:p>
        </w:tc>
        <w:tc>
          <w:tcPr>
            <w:tcW w:w="993" w:type="dxa"/>
          </w:tcPr>
          <w:p w14:paraId="312E952C" w14:textId="1F098CAA" w:rsidR="008D641B" w:rsidRPr="008D641B" w:rsidRDefault="008D641B" w:rsidP="008D641B">
            <w:pPr>
              <w:spacing w:after="0" w:line="240" w:lineRule="auto"/>
              <w:contextualSpacing/>
              <w:rPr>
                <w:rFonts w:eastAsia="Arial" w:cs="Arial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right w:val="double" w:sz="6" w:space="0" w:color="CBB26A"/>
            </w:tcBorders>
          </w:tcPr>
          <w:p w14:paraId="7C2F515C" w14:textId="4C662089" w:rsidR="008D641B" w:rsidRPr="008D641B" w:rsidRDefault="008D641B" w:rsidP="008D641B">
            <w:pPr>
              <w:spacing w:after="0" w:line="240" w:lineRule="auto"/>
              <w:contextualSpacing/>
              <w:rPr>
                <w:rFonts w:eastAsia="Arial" w:cs="Arial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3E51405E" w14:textId="2E11BCFB" w:rsidR="008D641B" w:rsidRPr="008D641B" w:rsidRDefault="008D641B" w:rsidP="008D641B">
            <w:pPr>
              <w:spacing w:after="0" w:line="240" w:lineRule="auto"/>
              <w:contextualSpacing/>
              <w:rPr>
                <w:rFonts w:eastAsia="Arial" w:cs="Arial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4E1F190F" w14:textId="77777777" w:rsidR="008D641B" w:rsidRPr="008A0C87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1299A849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1216F893" w14:textId="17C67C95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QC8</w:t>
            </w:r>
            <w:r>
              <w:rPr>
                <w:b/>
                <w:bCs/>
                <w:sz w:val="16"/>
                <w:szCs w:val="16"/>
              </w:rPr>
              <w:t>.8</w:t>
            </w:r>
          </w:p>
        </w:tc>
        <w:tc>
          <w:tcPr>
            <w:tcW w:w="2693" w:type="dxa"/>
          </w:tcPr>
          <w:p w14:paraId="5A4BD46D" w14:textId="77777777" w:rsidR="008D641B" w:rsidRPr="008D641B" w:rsidRDefault="008D641B" w:rsidP="008D641B">
            <w:pPr>
              <w:rPr>
                <w:rFonts w:cs="Calibri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 xml:space="preserve">Count of Nulls - </w:t>
            </w:r>
            <w:r w:rsidRPr="008D641B">
              <w:rPr>
                <w:rFonts w:cs="Calibri"/>
                <w:color w:val="000000"/>
                <w:sz w:val="16"/>
                <w:szCs w:val="16"/>
              </w:rPr>
              <w:t>Segment</w:t>
            </w:r>
          </w:p>
          <w:p w14:paraId="2A213F21" w14:textId="77777777" w:rsidR="008D641B" w:rsidRPr="008D641B" w:rsidRDefault="008D641B" w:rsidP="008D641B">
            <w:pPr>
              <w:rPr>
                <w:sz w:val="16"/>
                <w:szCs w:val="16"/>
              </w:rPr>
            </w:pPr>
          </w:p>
          <w:p w14:paraId="164AD61A" w14:textId="77777777" w:rsidR="008D641B" w:rsidRPr="008D641B" w:rsidRDefault="008D641B" w:rsidP="008D641B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50046DD9" w14:textId="587F8D2F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right w:val="double" w:sz="6" w:space="0" w:color="CBB26A"/>
            </w:tcBorders>
          </w:tcPr>
          <w:p w14:paraId="54F705D5" w14:textId="305826C2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23A79AB7" w14:textId="40D39C6B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6FE72C41" w14:textId="77777777" w:rsidR="008D641B" w:rsidRPr="008A0C87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02E6C4D3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25E1D09B" w14:textId="7900249C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QC8</w:t>
            </w:r>
            <w:r>
              <w:rPr>
                <w:b/>
                <w:bCs/>
                <w:sz w:val="16"/>
                <w:szCs w:val="16"/>
              </w:rPr>
              <w:t>.9</w:t>
            </w:r>
          </w:p>
        </w:tc>
        <w:tc>
          <w:tcPr>
            <w:tcW w:w="2693" w:type="dxa"/>
          </w:tcPr>
          <w:p w14:paraId="70D3CACE" w14:textId="77777777" w:rsidR="008D641B" w:rsidRPr="008D641B" w:rsidRDefault="008D641B" w:rsidP="008D641B">
            <w:pPr>
              <w:rPr>
                <w:rFonts w:cs="Calibri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 xml:space="preserve">Count of Nulls - </w:t>
            </w:r>
            <w:r w:rsidRPr="008D641B">
              <w:rPr>
                <w:rFonts w:cs="Calibri"/>
                <w:color w:val="000000"/>
                <w:sz w:val="16"/>
                <w:szCs w:val="16"/>
              </w:rPr>
              <w:t>City</w:t>
            </w:r>
          </w:p>
          <w:p w14:paraId="08183CFF" w14:textId="77777777" w:rsidR="008D641B" w:rsidRPr="008D641B" w:rsidRDefault="008D641B" w:rsidP="008D641B">
            <w:pPr>
              <w:rPr>
                <w:sz w:val="16"/>
                <w:szCs w:val="16"/>
              </w:rPr>
            </w:pPr>
          </w:p>
          <w:p w14:paraId="630C89EC" w14:textId="77777777" w:rsidR="008D641B" w:rsidRPr="008D641B" w:rsidRDefault="008D641B" w:rsidP="008D641B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731404BD" w14:textId="24E8B55D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right w:val="double" w:sz="6" w:space="0" w:color="CBB26A"/>
            </w:tcBorders>
          </w:tcPr>
          <w:p w14:paraId="6206B6FA" w14:textId="0E828981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36A67973" w14:textId="40E1CFBD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2B8E0872" w14:textId="77777777" w:rsidR="008D641B" w:rsidRPr="008A0C87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1EC32D80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57497C28" w14:textId="0C1DE15B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QC8</w:t>
            </w:r>
            <w:r>
              <w:rPr>
                <w:b/>
                <w:bCs/>
                <w:sz w:val="16"/>
                <w:szCs w:val="16"/>
              </w:rPr>
              <w:t>.10</w:t>
            </w:r>
          </w:p>
        </w:tc>
        <w:tc>
          <w:tcPr>
            <w:tcW w:w="2693" w:type="dxa"/>
          </w:tcPr>
          <w:p w14:paraId="06D1D5E6" w14:textId="77777777" w:rsidR="008D641B" w:rsidRPr="008D641B" w:rsidRDefault="008D641B" w:rsidP="008D641B">
            <w:pPr>
              <w:rPr>
                <w:rFonts w:cs="Calibri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 xml:space="preserve">Count of Nulls - </w:t>
            </w:r>
            <w:r w:rsidRPr="008D641B">
              <w:rPr>
                <w:rFonts w:cs="Calibri"/>
                <w:color w:val="000000"/>
                <w:sz w:val="16"/>
                <w:szCs w:val="16"/>
              </w:rPr>
              <w:t>State</w:t>
            </w:r>
          </w:p>
          <w:p w14:paraId="3B077C39" w14:textId="77777777" w:rsidR="008D641B" w:rsidRPr="008D641B" w:rsidRDefault="008D641B" w:rsidP="008D641B">
            <w:pPr>
              <w:rPr>
                <w:sz w:val="16"/>
                <w:szCs w:val="16"/>
              </w:rPr>
            </w:pPr>
          </w:p>
          <w:p w14:paraId="392CE98B" w14:textId="77777777" w:rsidR="008D641B" w:rsidRPr="008D641B" w:rsidRDefault="008D641B" w:rsidP="008D641B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0B083943" w14:textId="29355BDE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right w:val="double" w:sz="6" w:space="0" w:color="CBB26A"/>
            </w:tcBorders>
          </w:tcPr>
          <w:p w14:paraId="558988EB" w14:textId="7F122039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18568773" w14:textId="756B1CF8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4A9705B7" w14:textId="77777777" w:rsidR="008D641B" w:rsidRPr="008A0C87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1075677F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0D8FF8E3" w14:textId="1752237A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</w:t>
            </w:r>
            <w:r>
              <w:rPr>
                <w:b/>
                <w:bCs/>
                <w:sz w:val="16"/>
                <w:szCs w:val="16"/>
              </w:rPr>
              <w:t>8.11</w:t>
            </w:r>
          </w:p>
        </w:tc>
        <w:tc>
          <w:tcPr>
            <w:tcW w:w="2693" w:type="dxa"/>
          </w:tcPr>
          <w:p w14:paraId="1D94E77C" w14:textId="77777777" w:rsidR="008D641B" w:rsidRPr="008D641B" w:rsidRDefault="008D641B" w:rsidP="008D641B">
            <w:pPr>
              <w:rPr>
                <w:rFonts w:cs="Calibri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 xml:space="preserve">Count of Nulls - </w:t>
            </w:r>
            <w:r w:rsidRPr="008D641B">
              <w:rPr>
                <w:rFonts w:cs="Calibri"/>
                <w:color w:val="000000"/>
                <w:sz w:val="16"/>
                <w:szCs w:val="16"/>
              </w:rPr>
              <w:t>Country</w:t>
            </w:r>
          </w:p>
          <w:p w14:paraId="74814BCD" w14:textId="77777777" w:rsidR="008D641B" w:rsidRPr="008D641B" w:rsidRDefault="008D641B" w:rsidP="008D641B">
            <w:pPr>
              <w:rPr>
                <w:sz w:val="16"/>
                <w:szCs w:val="16"/>
              </w:rPr>
            </w:pPr>
          </w:p>
          <w:p w14:paraId="674BCFA4" w14:textId="77777777" w:rsidR="008D641B" w:rsidRPr="008D641B" w:rsidRDefault="008D641B" w:rsidP="008D641B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6269A2BD" w14:textId="1F45DA75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right w:val="double" w:sz="6" w:space="0" w:color="CBB26A"/>
            </w:tcBorders>
          </w:tcPr>
          <w:p w14:paraId="0995168A" w14:textId="55DA6C08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378E527F" w14:textId="376F4B38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69FFABF9" w14:textId="77777777" w:rsidR="008D641B" w:rsidRPr="008A0C87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299E109C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61096089" w14:textId="2B19CAF4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QC8</w:t>
            </w:r>
            <w:r>
              <w:rPr>
                <w:b/>
                <w:bCs/>
                <w:sz w:val="16"/>
                <w:szCs w:val="16"/>
              </w:rPr>
              <w:t>.12</w:t>
            </w:r>
          </w:p>
        </w:tc>
        <w:tc>
          <w:tcPr>
            <w:tcW w:w="2693" w:type="dxa"/>
          </w:tcPr>
          <w:p w14:paraId="26153DAB" w14:textId="77777777" w:rsidR="008D641B" w:rsidRPr="008D641B" w:rsidRDefault="008D641B" w:rsidP="008D641B">
            <w:pPr>
              <w:rPr>
                <w:rFonts w:cs="Calibri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 xml:space="preserve">Count of Nulls - </w:t>
            </w:r>
            <w:r w:rsidRPr="008D641B">
              <w:rPr>
                <w:rFonts w:cs="Calibri"/>
                <w:color w:val="000000"/>
                <w:sz w:val="16"/>
                <w:szCs w:val="16"/>
              </w:rPr>
              <w:t>Postal Code</w:t>
            </w:r>
          </w:p>
          <w:p w14:paraId="17EBA1D7" w14:textId="77777777" w:rsidR="008D641B" w:rsidRPr="008D641B" w:rsidRDefault="008D641B" w:rsidP="008D641B">
            <w:pPr>
              <w:rPr>
                <w:sz w:val="16"/>
                <w:szCs w:val="16"/>
              </w:rPr>
            </w:pPr>
          </w:p>
          <w:p w14:paraId="3FC94BE0" w14:textId="77777777" w:rsidR="008D641B" w:rsidRPr="008D641B" w:rsidRDefault="008D641B" w:rsidP="008D641B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28709DA1" w14:textId="45AC6AFB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41296</w:t>
            </w:r>
          </w:p>
        </w:tc>
        <w:tc>
          <w:tcPr>
            <w:tcW w:w="1701" w:type="dxa"/>
            <w:tcBorders>
              <w:right w:val="double" w:sz="6" w:space="0" w:color="CBB26A"/>
            </w:tcBorders>
          </w:tcPr>
          <w:p w14:paraId="035BE762" w14:textId="0290E9AB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41296</w:t>
            </w:r>
          </w:p>
        </w:tc>
        <w:tc>
          <w:tcPr>
            <w:tcW w:w="1701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77C84F6C" w14:textId="0C60E75E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5A9BE49C" w14:textId="77777777" w:rsidR="008D641B" w:rsidRPr="008A0C87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4CA56568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18EE1251" w14:textId="3EDCEAD8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lastRenderedPageBreak/>
              <w:t>QC8</w:t>
            </w:r>
            <w:r>
              <w:rPr>
                <w:b/>
                <w:bCs/>
                <w:sz w:val="16"/>
                <w:szCs w:val="16"/>
              </w:rPr>
              <w:t>.13</w:t>
            </w:r>
          </w:p>
        </w:tc>
        <w:tc>
          <w:tcPr>
            <w:tcW w:w="2693" w:type="dxa"/>
          </w:tcPr>
          <w:p w14:paraId="5099EE5B" w14:textId="77777777" w:rsidR="008D641B" w:rsidRPr="008D641B" w:rsidRDefault="008D641B" w:rsidP="008D641B">
            <w:pPr>
              <w:rPr>
                <w:rFonts w:cs="Calibri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 xml:space="preserve">Count of Nulls - </w:t>
            </w:r>
            <w:r w:rsidRPr="008D641B">
              <w:rPr>
                <w:rFonts w:cs="Calibri"/>
                <w:color w:val="000000"/>
                <w:sz w:val="16"/>
                <w:szCs w:val="16"/>
              </w:rPr>
              <w:t>Market</w:t>
            </w:r>
          </w:p>
          <w:p w14:paraId="3C5A0243" w14:textId="77777777" w:rsidR="008D641B" w:rsidRPr="008D641B" w:rsidRDefault="008D641B" w:rsidP="008D641B">
            <w:pPr>
              <w:rPr>
                <w:sz w:val="16"/>
                <w:szCs w:val="16"/>
              </w:rPr>
            </w:pPr>
          </w:p>
          <w:p w14:paraId="004163AE" w14:textId="77777777" w:rsidR="008D641B" w:rsidRPr="008D641B" w:rsidRDefault="008D641B" w:rsidP="008D641B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6799AACD" w14:textId="64158719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right w:val="double" w:sz="6" w:space="0" w:color="CBB26A"/>
            </w:tcBorders>
          </w:tcPr>
          <w:p w14:paraId="0D3A7B34" w14:textId="28ECC438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17953E01" w14:textId="1E304EAB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5378641C" w14:textId="77777777" w:rsidR="008D641B" w:rsidRPr="008A0C87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72179C4A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58E6489A" w14:textId="6B7FEEE2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QC8</w:t>
            </w:r>
            <w:r>
              <w:rPr>
                <w:b/>
                <w:bCs/>
                <w:sz w:val="16"/>
                <w:szCs w:val="16"/>
              </w:rPr>
              <w:t>.14</w:t>
            </w:r>
          </w:p>
        </w:tc>
        <w:tc>
          <w:tcPr>
            <w:tcW w:w="2693" w:type="dxa"/>
          </w:tcPr>
          <w:p w14:paraId="699FFAD0" w14:textId="77777777" w:rsidR="008D641B" w:rsidRPr="008D641B" w:rsidRDefault="008D641B" w:rsidP="008D641B">
            <w:pPr>
              <w:rPr>
                <w:rFonts w:cs="Calibri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 xml:space="preserve">Count of Nulls - </w:t>
            </w:r>
            <w:r w:rsidRPr="008D641B">
              <w:rPr>
                <w:rFonts w:cs="Calibri"/>
                <w:color w:val="000000"/>
                <w:sz w:val="16"/>
                <w:szCs w:val="16"/>
              </w:rPr>
              <w:t>Region</w:t>
            </w:r>
          </w:p>
          <w:p w14:paraId="3965F167" w14:textId="77777777" w:rsidR="008D641B" w:rsidRPr="008D641B" w:rsidRDefault="008D641B" w:rsidP="008D641B">
            <w:pPr>
              <w:rPr>
                <w:sz w:val="16"/>
                <w:szCs w:val="16"/>
              </w:rPr>
            </w:pPr>
          </w:p>
          <w:p w14:paraId="157C1005" w14:textId="77777777" w:rsidR="008D641B" w:rsidRPr="008D641B" w:rsidRDefault="008D641B" w:rsidP="008D641B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537F3BA6" w14:textId="16EACF37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right w:val="double" w:sz="6" w:space="0" w:color="CBB26A"/>
            </w:tcBorders>
          </w:tcPr>
          <w:p w14:paraId="5320331C" w14:textId="491C3FCE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155590EA" w14:textId="5BC89EF8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0EA52F63" w14:textId="77777777" w:rsidR="008D641B" w:rsidRPr="008A0C87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626A5B5D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3BA6CDF5" w14:textId="386279DB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QC8</w:t>
            </w:r>
            <w:r>
              <w:rPr>
                <w:b/>
                <w:bCs/>
                <w:sz w:val="16"/>
                <w:szCs w:val="16"/>
              </w:rPr>
              <w:t>.15</w:t>
            </w:r>
          </w:p>
        </w:tc>
        <w:tc>
          <w:tcPr>
            <w:tcW w:w="2693" w:type="dxa"/>
          </w:tcPr>
          <w:p w14:paraId="1D43C55A" w14:textId="77777777" w:rsidR="008D641B" w:rsidRPr="008D641B" w:rsidRDefault="008D641B" w:rsidP="008D641B">
            <w:pPr>
              <w:rPr>
                <w:rFonts w:cs="Calibri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 xml:space="preserve">Count of Nulls - </w:t>
            </w:r>
            <w:r w:rsidRPr="008D641B">
              <w:rPr>
                <w:rFonts w:cs="Calibri"/>
                <w:color w:val="000000"/>
                <w:sz w:val="16"/>
                <w:szCs w:val="16"/>
              </w:rPr>
              <w:t>Product ID</w:t>
            </w:r>
          </w:p>
          <w:p w14:paraId="0937F71D" w14:textId="77777777" w:rsidR="008D641B" w:rsidRPr="008D641B" w:rsidRDefault="008D641B" w:rsidP="008D641B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430FD579" w14:textId="4BF6CBCF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right w:val="double" w:sz="6" w:space="0" w:color="CBB26A"/>
            </w:tcBorders>
          </w:tcPr>
          <w:p w14:paraId="517D56CD" w14:textId="55F5B44A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5077DA20" w14:textId="4E1270E5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20F7EDCB" w14:textId="77777777" w:rsidR="008D641B" w:rsidRPr="008A0C87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4CC8C1C9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261C32BF" w14:textId="679FDB4B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QC8</w:t>
            </w:r>
            <w:r>
              <w:rPr>
                <w:b/>
                <w:bCs/>
                <w:sz w:val="16"/>
                <w:szCs w:val="16"/>
              </w:rPr>
              <w:t>.16</w:t>
            </w:r>
          </w:p>
        </w:tc>
        <w:tc>
          <w:tcPr>
            <w:tcW w:w="2693" w:type="dxa"/>
          </w:tcPr>
          <w:p w14:paraId="583AFBAA" w14:textId="77777777" w:rsidR="008D641B" w:rsidRPr="008D641B" w:rsidRDefault="008D641B" w:rsidP="008D641B">
            <w:pPr>
              <w:rPr>
                <w:rFonts w:cs="Calibri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 xml:space="preserve">Count of Nulls - </w:t>
            </w:r>
            <w:r w:rsidRPr="008D641B">
              <w:rPr>
                <w:rFonts w:cs="Calibri"/>
                <w:color w:val="000000"/>
                <w:sz w:val="16"/>
                <w:szCs w:val="16"/>
              </w:rPr>
              <w:t>Category</w:t>
            </w:r>
          </w:p>
          <w:p w14:paraId="22D388A1" w14:textId="77777777" w:rsidR="008D641B" w:rsidRPr="008D641B" w:rsidRDefault="008D641B" w:rsidP="008D641B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282D47A8" w14:textId="69D5890A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right w:val="double" w:sz="6" w:space="0" w:color="CBB26A"/>
            </w:tcBorders>
          </w:tcPr>
          <w:p w14:paraId="6C22B03A" w14:textId="3FF72E22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09CF83C1" w14:textId="08B19E9A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78FE3F21" w14:textId="77777777" w:rsidR="008D641B" w:rsidRPr="008A0C87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358E1728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4D13A258" w14:textId="2ABE28E1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QC8</w:t>
            </w:r>
            <w:r>
              <w:rPr>
                <w:b/>
                <w:bCs/>
                <w:sz w:val="16"/>
                <w:szCs w:val="16"/>
              </w:rPr>
              <w:t>.17</w:t>
            </w:r>
          </w:p>
        </w:tc>
        <w:tc>
          <w:tcPr>
            <w:tcW w:w="2693" w:type="dxa"/>
          </w:tcPr>
          <w:p w14:paraId="58104662" w14:textId="77777777" w:rsidR="008D641B" w:rsidRPr="008D641B" w:rsidRDefault="008D641B" w:rsidP="008D641B">
            <w:pPr>
              <w:rPr>
                <w:rFonts w:cs="Calibri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 xml:space="preserve">Count of Nulls - </w:t>
            </w:r>
            <w:r w:rsidRPr="008D641B">
              <w:rPr>
                <w:rFonts w:cs="Calibri"/>
                <w:color w:val="000000"/>
                <w:sz w:val="16"/>
                <w:szCs w:val="16"/>
              </w:rPr>
              <w:t>Sub-Category</w:t>
            </w:r>
          </w:p>
          <w:p w14:paraId="0547DCFE" w14:textId="77777777" w:rsidR="008D641B" w:rsidRPr="008D641B" w:rsidRDefault="008D641B" w:rsidP="008D641B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30F5B9A4" w14:textId="03690202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right w:val="double" w:sz="6" w:space="0" w:color="CBB26A"/>
            </w:tcBorders>
          </w:tcPr>
          <w:p w14:paraId="5DDF9959" w14:textId="6E7EC97C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660AE430" w14:textId="1104942F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4AE1051D" w14:textId="77777777" w:rsidR="008D641B" w:rsidRPr="008A0C87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00617BCF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4E600CEE" w14:textId="0D44A17E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QC8</w:t>
            </w:r>
            <w:r>
              <w:rPr>
                <w:b/>
                <w:bCs/>
                <w:sz w:val="16"/>
                <w:szCs w:val="16"/>
              </w:rPr>
              <w:t>.18</w:t>
            </w:r>
          </w:p>
        </w:tc>
        <w:tc>
          <w:tcPr>
            <w:tcW w:w="2693" w:type="dxa"/>
          </w:tcPr>
          <w:p w14:paraId="7EA04150" w14:textId="77777777" w:rsidR="008D641B" w:rsidRPr="008D641B" w:rsidRDefault="008D641B" w:rsidP="008D641B">
            <w:pPr>
              <w:rPr>
                <w:rFonts w:cs="Calibri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 xml:space="preserve">Count of Nulls - </w:t>
            </w:r>
            <w:r w:rsidRPr="008D641B">
              <w:rPr>
                <w:rFonts w:cs="Calibri"/>
                <w:color w:val="000000"/>
                <w:sz w:val="16"/>
                <w:szCs w:val="16"/>
              </w:rPr>
              <w:t>Product Name</w:t>
            </w:r>
          </w:p>
          <w:p w14:paraId="55DCF0B5" w14:textId="77777777" w:rsidR="008D641B" w:rsidRPr="008D641B" w:rsidRDefault="008D641B" w:rsidP="008D641B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180B3F53" w14:textId="64F69F35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right w:val="double" w:sz="6" w:space="0" w:color="CBB26A"/>
            </w:tcBorders>
          </w:tcPr>
          <w:p w14:paraId="02891864" w14:textId="6446ABEA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60796182" w14:textId="063E0CEC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2B9EA660" w14:textId="77777777" w:rsidR="008D641B" w:rsidRPr="008A0C87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5F028D77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3513A50E" w14:textId="4D8D3E3B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QC8</w:t>
            </w:r>
            <w:r>
              <w:rPr>
                <w:b/>
                <w:bCs/>
                <w:sz w:val="16"/>
                <w:szCs w:val="16"/>
              </w:rPr>
              <w:t>.19</w:t>
            </w:r>
          </w:p>
        </w:tc>
        <w:tc>
          <w:tcPr>
            <w:tcW w:w="2693" w:type="dxa"/>
          </w:tcPr>
          <w:p w14:paraId="3564DCE1" w14:textId="77777777" w:rsidR="008D641B" w:rsidRPr="008D641B" w:rsidRDefault="008D641B" w:rsidP="008D641B">
            <w:pPr>
              <w:rPr>
                <w:rFonts w:cs="Calibri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 xml:space="preserve">Count of Nulls - </w:t>
            </w:r>
            <w:r w:rsidRPr="008D641B">
              <w:rPr>
                <w:rFonts w:cs="Calibri"/>
                <w:color w:val="000000"/>
                <w:sz w:val="16"/>
                <w:szCs w:val="16"/>
              </w:rPr>
              <w:t>Sales</w:t>
            </w:r>
          </w:p>
          <w:p w14:paraId="4DAFDBAF" w14:textId="77777777" w:rsidR="008D641B" w:rsidRPr="008D641B" w:rsidRDefault="008D641B" w:rsidP="008D641B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6E8B9AFE" w14:textId="797A70FC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right w:val="double" w:sz="6" w:space="0" w:color="CBB26A"/>
            </w:tcBorders>
          </w:tcPr>
          <w:p w14:paraId="7CC5FAFB" w14:textId="694D7E29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523A6100" w14:textId="5CEDEC98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24A8138B" w14:textId="77777777" w:rsidR="008D641B" w:rsidRPr="008A0C87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255EAE64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4FBAAFEB" w14:textId="79CBBDE2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QC8</w:t>
            </w:r>
            <w:r>
              <w:rPr>
                <w:b/>
                <w:bCs/>
                <w:sz w:val="16"/>
                <w:szCs w:val="16"/>
              </w:rPr>
              <w:t>.20</w:t>
            </w:r>
          </w:p>
        </w:tc>
        <w:tc>
          <w:tcPr>
            <w:tcW w:w="2693" w:type="dxa"/>
          </w:tcPr>
          <w:p w14:paraId="23E374C3" w14:textId="77777777" w:rsidR="008D641B" w:rsidRPr="008D641B" w:rsidRDefault="008D641B" w:rsidP="008D641B">
            <w:pPr>
              <w:rPr>
                <w:rFonts w:cs="Calibri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 xml:space="preserve">Count of Nulls - </w:t>
            </w:r>
            <w:r w:rsidRPr="008D641B">
              <w:rPr>
                <w:rFonts w:cs="Calibri"/>
                <w:color w:val="000000"/>
                <w:sz w:val="16"/>
                <w:szCs w:val="16"/>
              </w:rPr>
              <w:t>Quantity</w:t>
            </w:r>
          </w:p>
          <w:p w14:paraId="47FBAB1A" w14:textId="77777777" w:rsidR="008D641B" w:rsidRPr="008D641B" w:rsidRDefault="008D641B" w:rsidP="008D641B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1CDFF165" w14:textId="68032FC9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right w:val="double" w:sz="6" w:space="0" w:color="CBB26A"/>
            </w:tcBorders>
          </w:tcPr>
          <w:p w14:paraId="563C6736" w14:textId="5D4D0EC7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6650734F" w14:textId="703CE38C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37647EBB" w14:textId="77777777" w:rsidR="008D641B" w:rsidRPr="008A0C87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020C4F72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21110379" w14:textId="034CEB2F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QC8</w:t>
            </w:r>
            <w:r>
              <w:rPr>
                <w:b/>
                <w:bCs/>
                <w:sz w:val="16"/>
                <w:szCs w:val="16"/>
              </w:rPr>
              <w:t>.21</w:t>
            </w:r>
          </w:p>
        </w:tc>
        <w:tc>
          <w:tcPr>
            <w:tcW w:w="2693" w:type="dxa"/>
          </w:tcPr>
          <w:p w14:paraId="02FB7386" w14:textId="77777777" w:rsidR="008D641B" w:rsidRPr="008D641B" w:rsidRDefault="008D641B" w:rsidP="008D641B">
            <w:pPr>
              <w:rPr>
                <w:rFonts w:cs="Calibri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 xml:space="preserve">Count of Nulls - </w:t>
            </w:r>
            <w:r w:rsidRPr="008D641B">
              <w:rPr>
                <w:rFonts w:cs="Calibri"/>
                <w:color w:val="000000"/>
                <w:sz w:val="16"/>
                <w:szCs w:val="16"/>
              </w:rPr>
              <w:t>Discount</w:t>
            </w:r>
          </w:p>
          <w:p w14:paraId="24BEFFEB" w14:textId="77777777" w:rsidR="008D641B" w:rsidRPr="008D641B" w:rsidRDefault="008D641B" w:rsidP="008D641B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4E6C8E5F" w14:textId="038B98AD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right w:val="double" w:sz="6" w:space="0" w:color="CBB26A"/>
            </w:tcBorders>
          </w:tcPr>
          <w:p w14:paraId="359EAE99" w14:textId="1D6CD2C9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239D067D" w14:textId="72DF1A63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5A0EBA42" w14:textId="77777777" w:rsidR="008D641B" w:rsidRPr="008A0C87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5CC10E6F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4A0CA91C" w14:textId="67CC7C43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QC8</w:t>
            </w:r>
            <w:r>
              <w:rPr>
                <w:b/>
                <w:bCs/>
                <w:sz w:val="16"/>
                <w:szCs w:val="16"/>
              </w:rPr>
              <w:t>.22</w:t>
            </w:r>
          </w:p>
        </w:tc>
        <w:tc>
          <w:tcPr>
            <w:tcW w:w="2693" w:type="dxa"/>
          </w:tcPr>
          <w:p w14:paraId="263177DB" w14:textId="77777777" w:rsidR="008D641B" w:rsidRPr="008D641B" w:rsidRDefault="008D641B" w:rsidP="008D641B">
            <w:pPr>
              <w:rPr>
                <w:rFonts w:cs="Calibri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 xml:space="preserve">Count of Nulls - </w:t>
            </w:r>
            <w:r w:rsidRPr="008D641B">
              <w:rPr>
                <w:rFonts w:cs="Calibri"/>
                <w:color w:val="000000"/>
                <w:sz w:val="16"/>
                <w:szCs w:val="16"/>
              </w:rPr>
              <w:t>Profit</w:t>
            </w:r>
          </w:p>
          <w:p w14:paraId="62C071FC" w14:textId="77777777" w:rsidR="008D641B" w:rsidRPr="008D641B" w:rsidRDefault="008D641B" w:rsidP="008D641B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0BE1B015" w14:textId="52CFE233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right w:val="double" w:sz="6" w:space="0" w:color="CBB26A"/>
            </w:tcBorders>
          </w:tcPr>
          <w:p w14:paraId="6C2CDFCE" w14:textId="0C25AFF9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1092DB4C" w14:textId="1CDC9716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6CF3B704" w14:textId="77777777" w:rsidR="008D641B" w:rsidRPr="008A0C87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39399364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25D44A44" w14:textId="3478FFA1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QC8</w:t>
            </w:r>
            <w:r>
              <w:rPr>
                <w:b/>
                <w:bCs/>
                <w:sz w:val="16"/>
                <w:szCs w:val="16"/>
              </w:rPr>
              <w:t>.23</w:t>
            </w:r>
          </w:p>
        </w:tc>
        <w:tc>
          <w:tcPr>
            <w:tcW w:w="2693" w:type="dxa"/>
          </w:tcPr>
          <w:p w14:paraId="3056A753" w14:textId="77777777" w:rsidR="008D641B" w:rsidRPr="008D641B" w:rsidRDefault="008D641B" w:rsidP="008D641B">
            <w:pPr>
              <w:rPr>
                <w:rFonts w:cs="Calibri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 xml:space="preserve">Count of Nulls - </w:t>
            </w:r>
            <w:r w:rsidRPr="008D641B">
              <w:rPr>
                <w:rFonts w:cs="Calibri"/>
                <w:color w:val="000000"/>
                <w:sz w:val="16"/>
                <w:szCs w:val="16"/>
              </w:rPr>
              <w:t>Shipping Cost</w:t>
            </w:r>
          </w:p>
          <w:p w14:paraId="5C31D311" w14:textId="77777777" w:rsidR="008D641B" w:rsidRPr="008D641B" w:rsidRDefault="008D641B" w:rsidP="008D641B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7E7B0E23" w14:textId="075DDF91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right w:val="double" w:sz="6" w:space="0" w:color="CBB26A"/>
            </w:tcBorders>
          </w:tcPr>
          <w:p w14:paraId="51DA422F" w14:textId="37566AEF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3D29ED73" w14:textId="09512194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0C872F98" w14:textId="77777777" w:rsidR="008D641B" w:rsidRPr="008A0C87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2F7B305C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545154BB" w14:textId="09E92DEA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QC8</w:t>
            </w:r>
            <w:r>
              <w:rPr>
                <w:b/>
                <w:bCs/>
                <w:sz w:val="16"/>
                <w:szCs w:val="16"/>
              </w:rPr>
              <w:t>.24</w:t>
            </w:r>
          </w:p>
        </w:tc>
        <w:tc>
          <w:tcPr>
            <w:tcW w:w="2693" w:type="dxa"/>
          </w:tcPr>
          <w:p w14:paraId="7204E42C" w14:textId="77777777" w:rsidR="008D641B" w:rsidRPr="008D641B" w:rsidRDefault="008D641B" w:rsidP="008D641B">
            <w:pPr>
              <w:rPr>
                <w:rFonts w:cs="Calibri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 xml:space="preserve">Count of Nulls - </w:t>
            </w:r>
            <w:r w:rsidRPr="008D641B">
              <w:rPr>
                <w:rFonts w:cs="Calibri"/>
                <w:color w:val="000000"/>
                <w:sz w:val="16"/>
                <w:szCs w:val="16"/>
              </w:rPr>
              <w:t>Order Priority</w:t>
            </w:r>
          </w:p>
          <w:p w14:paraId="4F2C7142" w14:textId="77777777" w:rsidR="008D641B" w:rsidRPr="008D641B" w:rsidRDefault="008D641B" w:rsidP="008D641B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7701DD52" w14:textId="40B26A77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right w:val="double" w:sz="6" w:space="0" w:color="CBB26A"/>
            </w:tcBorders>
          </w:tcPr>
          <w:p w14:paraId="1D9485A8" w14:textId="17AB2216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65D8430A" w14:textId="1B476B14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3490BBA3" w14:textId="77777777" w:rsidR="008D641B" w:rsidRPr="008A0C87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</w:tbl>
    <w:p w14:paraId="42B86188" w14:textId="12803F80" w:rsidR="008D641B" w:rsidRPr="008D641B" w:rsidRDefault="008D641B" w:rsidP="008D641B"/>
    <w:p w14:paraId="2FE5F141" w14:textId="77777777" w:rsidR="00A77739" w:rsidRPr="00A77739" w:rsidRDefault="00A77739" w:rsidP="00A77739"/>
    <w:p w14:paraId="625E161B" w14:textId="4E82E359" w:rsidR="007D5A86" w:rsidRPr="007D5A86" w:rsidRDefault="008D641B" w:rsidP="007D5A86">
      <w:pPr>
        <w:pStyle w:val="Heading1"/>
        <w:spacing w:line="276" w:lineRule="auto"/>
        <w:ind w:left="0"/>
        <w:rPr>
          <w:szCs w:val="28"/>
        </w:rPr>
      </w:pPr>
      <w:r>
        <w:rPr>
          <w:szCs w:val="28"/>
        </w:rPr>
        <w:t>sum/min/max/avg ID’s</w:t>
      </w:r>
    </w:p>
    <w:tbl>
      <w:tblPr>
        <w:tblW w:w="11210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93"/>
        <w:gridCol w:w="1418"/>
        <w:gridCol w:w="1559"/>
        <w:gridCol w:w="1418"/>
        <w:gridCol w:w="2851"/>
      </w:tblGrid>
      <w:tr w:rsidR="008D641B" w:rsidRPr="00B75270" w14:paraId="7D375AD2" w14:textId="77777777" w:rsidTr="008D641B">
        <w:trPr>
          <w:trHeight w:val="288"/>
          <w:jc w:val="center"/>
        </w:trPr>
        <w:tc>
          <w:tcPr>
            <w:tcW w:w="1271" w:type="dxa"/>
            <w:shd w:val="clear" w:color="auto" w:fill="EAEEF3"/>
          </w:tcPr>
          <w:p w14:paraId="63057A7E" w14:textId="77777777" w:rsidR="008D641B" w:rsidRPr="00B557DB" w:rsidRDefault="008D641B" w:rsidP="00132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b/>
                <w:color w:val="000000"/>
                <w:sz w:val="16"/>
                <w:szCs w:val="16"/>
              </w:rPr>
            </w:pPr>
            <w:r w:rsidRPr="00D8796B">
              <w:rPr>
                <w:rFonts w:eastAsia="Arial" w:cs="Arial"/>
                <w:b/>
                <w:color w:val="000000"/>
                <w:sz w:val="16"/>
                <w:szCs w:val="16"/>
              </w:rPr>
              <w:t>ID of SQL or Checked Rows</w:t>
            </w:r>
          </w:p>
        </w:tc>
        <w:tc>
          <w:tcPr>
            <w:tcW w:w="2693" w:type="dxa"/>
            <w:shd w:val="clear" w:color="auto" w:fill="EAEEF3"/>
          </w:tcPr>
          <w:p w14:paraId="64391062" w14:textId="77777777" w:rsidR="008D641B" w:rsidRPr="00D8796B" w:rsidRDefault="008D641B" w:rsidP="00132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b/>
                <w:color w:val="000000"/>
                <w:sz w:val="16"/>
                <w:szCs w:val="16"/>
              </w:rPr>
            </w:pPr>
            <w:r w:rsidRPr="00D8796B">
              <w:rPr>
                <w:b/>
                <w:bCs/>
                <w:sz w:val="16"/>
                <w:szCs w:val="16"/>
              </w:rPr>
              <w:t>Description of Check</w:t>
            </w:r>
          </w:p>
        </w:tc>
        <w:tc>
          <w:tcPr>
            <w:tcW w:w="1418" w:type="dxa"/>
            <w:shd w:val="clear" w:color="auto" w:fill="EAEEF3"/>
          </w:tcPr>
          <w:p w14:paraId="7C366CEB" w14:textId="77777777" w:rsidR="008D641B" w:rsidRPr="00B557DB" w:rsidRDefault="008D641B" w:rsidP="00132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b/>
                <w:color w:val="000000"/>
                <w:sz w:val="16"/>
                <w:szCs w:val="16"/>
              </w:rPr>
            </w:pPr>
            <w:r w:rsidRPr="00D8796B">
              <w:rPr>
                <w:b/>
                <w:bCs/>
                <w:sz w:val="16"/>
                <w:szCs w:val="16"/>
              </w:rPr>
              <w:t>Result in SOURCE</w:t>
            </w:r>
            <w:r>
              <w:rPr>
                <w:b/>
                <w:bCs/>
                <w:sz w:val="16"/>
                <w:szCs w:val="16"/>
              </w:rPr>
              <w:t xml:space="preserve"> (Excel)</w:t>
            </w:r>
          </w:p>
        </w:tc>
        <w:tc>
          <w:tcPr>
            <w:tcW w:w="1559" w:type="dxa"/>
            <w:shd w:val="clear" w:color="auto" w:fill="EAEEF3"/>
          </w:tcPr>
          <w:p w14:paraId="4EFD7419" w14:textId="77777777" w:rsidR="008D641B" w:rsidRPr="00B557DB" w:rsidRDefault="008D641B" w:rsidP="00132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b/>
                <w:color w:val="000000"/>
                <w:sz w:val="16"/>
                <w:szCs w:val="16"/>
              </w:rPr>
            </w:pPr>
            <w:r w:rsidRPr="00D8796B">
              <w:rPr>
                <w:rFonts w:eastAsia="Arial" w:cs="Arial"/>
                <w:b/>
                <w:color w:val="000000"/>
                <w:sz w:val="16"/>
                <w:szCs w:val="16"/>
              </w:rPr>
              <w:t>Result in DESTINATION</w:t>
            </w:r>
            <w:r>
              <w:rPr>
                <w:rFonts w:eastAsia="Arial" w:cs="Arial"/>
                <w:b/>
                <w:color w:val="000000"/>
                <w:sz w:val="16"/>
                <w:szCs w:val="16"/>
              </w:rPr>
              <w:t xml:space="preserve"> (SQL)</w:t>
            </w:r>
          </w:p>
        </w:tc>
        <w:tc>
          <w:tcPr>
            <w:tcW w:w="1418" w:type="dxa"/>
            <w:shd w:val="clear" w:color="auto" w:fill="EAEEF3"/>
          </w:tcPr>
          <w:p w14:paraId="6C5BBF51" w14:textId="77777777" w:rsidR="008D641B" w:rsidRPr="00B557DB" w:rsidRDefault="008D641B" w:rsidP="00132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eastAsia="Arial" w:cs="Arial"/>
                <w:b/>
                <w:color w:val="000000"/>
                <w:sz w:val="16"/>
                <w:szCs w:val="16"/>
              </w:rPr>
              <w:t xml:space="preserve">Outcome </w:t>
            </w:r>
          </w:p>
        </w:tc>
        <w:tc>
          <w:tcPr>
            <w:tcW w:w="2851" w:type="dxa"/>
            <w:shd w:val="clear" w:color="auto" w:fill="EAEEF3"/>
          </w:tcPr>
          <w:p w14:paraId="16C77745" w14:textId="77777777" w:rsidR="008D641B" w:rsidRDefault="008D641B" w:rsidP="00132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eastAsia="Arial" w:cs="Arial"/>
                <w:b/>
                <w:color w:val="000000"/>
                <w:sz w:val="16"/>
                <w:szCs w:val="16"/>
              </w:rPr>
              <w:t>Comments</w:t>
            </w:r>
          </w:p>
        </w:tc>
      </w:tr>
      <w:tr w:rsidR="008D641B" w:rsidRPr="00B75270" w14:paraId="535287F0" w14:textId="77777777" w:rsidTr="008D641B">
        <w:trPr>
          <w:trHeight w:val="660"/>
          <w:jc w:val="center"/>
        </w:trPr>
        <w:tc>
          <w:tcPr>
            <w:tcW w:w="1271" w:type="dxa"/>
            <w:shd w:val="clear" w:color="auto" w:fill="F7F9FB"/>
          </w:tcPr>
          <w:p w14:paraId="4FA41270" w14:textId="41EDACEB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QC9.1</w:t>
            </w:r>
          </w:p>
        </w:tc>
        <w:tc>
          <w:tcPr>
            <w:tcW w:w="2693" w:type="dxa"/>
          </w:tcPr>
          <w:p w14:paraId="74D5E8A4" w14:textId="560F99A6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Sum | Min | Max | AVG – Row ID</w:t>
            </w:r>
          </w:p>
        </w:tc>
        <w:tc>
          <w:tcPr>
            <w:tcW w:w="1418" w:type="dxa"/>
          </w:tcPr>
          <w:p w14:paraId="4E3DF41F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1315357695</w:t>
            </w:r>
          </w:p>
          <w:p w14:paraId="39CB2F51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1</w:t>
            </w:r>
          </w:p>
          <w:p w14:paraId="42E2F90A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51290</w:t>
            </w:r>
          </w:p>
          <w:p w14:paraId="4D4AC2C1" w14:textId="1878BA78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25645.5</w:t>
            </w:r>
          </w:p>
        </w:tc>
        <w:tc>
          <w:tcPr>
            <w:tcW w:w="1559" w:type="dxa"/>
            <w:tcBorders>
              <w:right w:val="double" w:sz="6" w:space="0" w:color="CBB26A"/>
            </w:tcBorders>
          </w:tcPr>
          <w:p w14:paraId="22F48E13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1315357695</w:t>
            </w:r>
          </w:p>
          <w:p w14:paraId="1AFB25D4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1</w:t>
            </w:r>
          </w:p>
          <w:p w14:paraId="2FE6EEF6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51290</w:t>
            </w:r>
          </w:p>
          <w:p w14:paraId="481E4499" w14:textId="496A2F01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25645.5</w:t>
            </w:r>
          </w:p>
        </w:tc>
        <w:tc>
          <w:tcPr>
            <w:tcW w:w="1418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4C3A7D4B" w14:textId="77B719DC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7AE58CAB" w14:textId="77777777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</w:p>
        </w:tc>
      </w:tr>
      <w:tr w:rsidR="008D641B" w:rsidRPr="00B75270" w14:paraId="0A0A7923" w14:textId="77777777" w:rsidTr="008D641B">
        <w:trPr>
          <w:trHeight w:val="658"/>
          <w:jc w:val="center"/>
        </w:trPr>
        <w:tc>
          <w:tcPr>
            <w:tcW w:w="1271" w:type="dxa"/>
            <w:shd w:val="clear" w:color="auto" w:fill="F7F9FB"/>
          </w:tcPr>
          <w:p w14:paraId="2035D9EE" w14:textId="2067BAD3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lastRenderedPageBreak/>
              <w:t>QC9.2</w:t>
            </w:r>
          </w:p>
        </w:tc>
        <w:tc>
          <w:tcPr>
            <w:tcW w:w="2693" w:type="dxa"/>
          </w:tcPr>
          <w:p w14:paraId="2014E46F" w14:textId="467700D3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Sum | Min | Max | AVG – Sales</w:t>
            </w:r>
          </w:p>
        </w:tc>
        <w:tc>
          <w:tcPr>
            <w:tcW w:w="1418" w:type="dxa"/>
          </w:tcPr>
          <w:p w14:paraId="449173E8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12642501.91</w:t>
            </w:r>
          </w:p>
          <w:p w14:paraId="1B1875E8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0.444</w:t>
            </w:r>
          </w:p>
          <w:p w14:paraId="14700AF8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22638.48</w:t>
            </w:r>
          </w:p>
          <w:p w14:paraId="5C8C3A0F" w14:textId="29617CB9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246.4905812</w:t>
            </w:r>
          </w:p>
        </w:tc>
        <w:tc>
          <w:tcPr>
            <w:tcW w:w="1559" w:type="dxa"/>
            <w:tcBorders>
              <w:right w:val="double" w:sz="6" w:space="0" w:color="CBB26A"/>
            </w:tcBorders>
          </w:tcPr>
          <w:p w14:paraId="780AC8A9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12642501.91</w:t>
            </w:r>
          </w:p>
          <w:p w14:paraId="50C0E1BF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0.444</w:t>
            </w:r>
          </w:p>
          <w:p w14:paraId="12A13B06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22638.48</w:t>
            </w:r>
          </w:p>
          <w:p w14:paraId="0A9C3316" w14:textId="4E621877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246.4905812</w:t>
            </w:r>
          </w:p>
        </w:tc>
        <w:tc>
          <w:tcPr>
            <w:tcW w:w="1418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25607A1B" w14:textId="6292A7B5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0139309C" w14:textId="77777777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00FED0F8" w14:textId="77777777" w:rsidTr="008D641B">
        <w:trPr>
          <w:trHeight w:val="554"/>
          <w:jc w:val="center"/>
        </w:trPr>
        <w:tc>
          <w:tcPr>
            <w:tcW w:w="1271" w:type="dxa"/>
            <w:shd w:val="clear" w:color="auto" w:fill="F7F9FB"/>
          </w:tcPr>
          <w:p w14:paraId="4ED5EA7D" w14:textId="2F6A7AB7" w:rsidR="008D641B" w:rsidRPr="008D641B" w:rsidRDefault="008D641B" w:rsidP="008D641B">
            <w:pPr>
              <w:spacing w:after="0" w:line="240" w:lineRule="auto"/>
              <w:contextualSpacing/>
              <w:rPr>
                <w:rFonts w:eastAsia="Arial" w:cs="Arial"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QC9.3</w:t>
            </w:r>
          </w:p>
        </w:tc>
        <w:tc>
          <w:tcPr>
            <w:tcW w:w="2693" w:type="dxa"/>
          </w:tcPr>
          <w:p w14:paraId="06B0DEC4" w14:textId="22F27DCC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Sum | Min | Max | AVG – Quantity</w:t>
            </w:r>
          </w:p>
        </w:tc>
        <w:tc>
          <w:tcPr>
            <w:tcW w:w="1418" w:type="dxa"/>
          </w:tcPr>
          <w:p w14:paraId="229241F7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178312</w:t>
            </w:r>
          </w:p>
          <w:p w14:paraId="5FF95D6C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1</w:t>
            </w:r>
          </w:p>
          <w:p w14:paraId="7C81D704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14</w:t>
            </w:r>
          </w:p>
          <w:p w14:paraId="4A5EAB1E" w14:textId="1C22AC0B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3.47655</w:t>
            </w:r>
          </w:p>
        </w:tc>
        <w:tc>
          <w:tcPr>
            <w:tcW w:w="1559" w:type="dxa"/>
            <w:tcBorders>
              <w:right w:val="double" w:sz="6" w:space="0" w:color="CBB26A"/>
            </w:tcBorders>
          </w:tcPr>
          <w:p w14:paraId="142ADB5B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178312</w:t>
            </w:r>
          </w:p>
          <w:p w14:paraId="4B2DFBB6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1</w:t>
            </w:r>
          </w:p>
          <w:p w14:paraId="3E1E6429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14</w:t>
            </w:r>
          </w:p>
          <w:p w14:paraId="2CD7744B" w14:textId="2EF55A14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3.47655</w:t>
            </w:r>
          </w:p>
        </w:tc>
        <w:tc>
          <w:tcPr>
            <w:tcW w:w="1418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60952548" w14:textId="6FBFD7C4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54C4124C" w14:textId="77777777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7BDAB1B9" w14:textId="77777777" w:rsidTr="008D641B">
        <w:trPr>
          <w:trHeight w:val="604"/>
          <w:jc w:val="center"/>
        </w:trPr>
        <w:tc>
          <w:tcPr>
            <w:tcW w:w="1271" w:type="dxa"/>
            <w:shd w:val="clear" w:color="auto" w:fill="F7F9FB"/>
          </w:tcPr>
          <w:p w14:paraId="4AA36806" w14:textId="09F8F07F" w:rsidR="008D641B" w:rsidRPr="008D641B" w:rsidRDefault="008D641B" w:rsidP="008D641B">
            <w:pPr>
              <w:spacing w:after="0" w:line="240" w:lineRule="auto"/>
              <w:contextualSpacing/>
              <w:rPr>
                <w:rFonts w:eastAsia="Arial" w:cs="Arial"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QC9.4</w:t>
            </w:r>
          </w:p>
        </w:tc>
        <w:tc>
          <w:tcPr>
            <w:tcW w:w="2693" w:type="dxa"/>
          </w:tcPr>
          <w:p w14:paraId="2DF70CA9" w14:textId="2E2EF9A0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Sum | Min | Max | AVG – Discount</w:t>
            </w:r>
          </w:p>
        </w:tc>
        <w:tc>
          <w:tcPr>
            <w:tcW w:w="1418" w:type="dxa"/>
          </w:tcPr>
          <w:p w14:paraId="2530CDB3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7329.728</w:t>
            </w:r>
          </w:p>
          <w:p w14:paraId="5C501395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  <w:p w14:paraId="070C26E1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0.85</w:t>
            </w:r>
          </w:p>
          <w:p w14:paraId="79AD88DB" w14:textId="783C40DB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0.142908</w:t>
            </w:r>
          </w:p>
        </w:tc>
        <w:tc>
          <w:tcPr>
            <w:tcW w:w="1559" w:type="dxa"/>
            <w:tcBorders>
              <w:right w:val="double" w:sz="6" w:space="0" w:color="CBB26A"/>
            </w:tcBorders>
          </w:tcPr>
          <w:p w14:paraId="667244E7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7329.728</w:t>
            </w:r>
          </w:p>
          <w:p w14:paraId="48CA465B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  <w:p w14:paraId="12F9F53E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0.85</w:t>
            </w:r>
          </w:p>
          <w:p w14:paraId="1168351E" w14:textId="1A41F962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0.142908</w:t>
            </w:r>
          </w:p>
        </w:tc>
        <w:tc>
          <w:tcPr>
            <w:tcW w:w="1418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65CA879A" w14:textId="1F47BE14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25C118A1" w14:textId="77777777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1C47151B" w14:textId="77777777" w:rsidTr="008D641B">
        <w:trPr>
          <w:trHeight w:val="1237"/>
          <w:jc w:val="center"/>
        </w:trPr>
        <w:tc>
          <w:tcPr>
            <w:tcW w:w="1271" w:type="dxa"/>
            <w:shd w:val="clear" w:color="auto" w:fill="F7F9FB"/>
          </w:tcPr>
          <w:p w14:paraId="0FE1133A" w14:textId="0CB524C5" w:rsidR="008D641B" w:rsidRPr="008D641B" w:rsidRDefault="008D641B" w:rsidP="008D641B">
            <w:pPr>
              <w:spacing w:after="0" w:line="240" w:lineRule="auto"/>
              <w:contextualSpacing/>
              <w:rPr>
                <w:rFonts w:eastAsia="Arial" w:cs="Arial"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QC9.5</w:t>
            </w:r>
          </w:p>
        </w:tc>
        <w:tc>
          <w:tcPr>
            <w:tcW w:w="2693" w:type="dxa"/>
          </w:tcPr>
          <w:p w14:paraId="37A5CA1B" w14:textId="1C5041CE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Sum | Min | Max | AVG – Profit</w:t>
            </w:r>
          </w:p>
        </w:tc>
        <w:tc>
          <w:tcPr>
            <w:tcW w:w="1418" w:type="dxa"/>
          </w:tcPr>
          <w:p w14:paraId="6EB51DE9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1467457.291</w:t>
            </w:r>
          </w:p>
          <w:p w14:paraId="35495667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-6599.978</w:t>
            </w:r>
          </w:p>
          <w:p w14:paraId="5984707A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8399.976</w:t>
            </w:r>
          </w:p>
          <w:p w14:paraId="6E4745FF" w14:textId="48DBE7F7" w:rsidR="008D641B" w:rsidRPr="008D641B" w:rsidRDefault="008D641B" w:rsidP="008D641B">
            <w:pPr>
              <w:pStyle w:val="NoSpacing"/>
              <w:rPr>
                <w:rFonts w:ascii="Century Gothic" w:eastAsiaTheme="minorHAnsi" w:hAnsi="Century Gothic"/>
                <w:i/>
                <w:iCs/>
                <w:sz w:val="16"/>
                <w:szCs w:val="16"/>
              </w:rPr>
            </w:pPr>
            <w:r w:rsidRPr="008D641B">
              <w:rPr>
                <w:rFonts w:ascii="Century Gothic" w:hAnsi="Century Gothic"/>
                <w:sz w:val="16"/>
                <w:szCs w:val="16"/>
              </w:rPr>
              <w:t>28.61098248</w:t>
            </w:r>
          </w:p>
        </w:tc>
        <w:tc>
          <w:tcPr>
            <w:tcW w:w="1559" w:type="dxa"/>
            <w:tcBorders>
              <w:right w:val="double" w:sz="6" w:space="0" w:color="CBB26A"/>
            </w:tcBorders>
          </w:tcPr>
          <w:p w14:paraId="4836323F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1467457.291</w:t>
            </w:r>
          </w:p>
          <w:p w14:paraId="62328967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-6599.978</w:t>
            </w:r>
          </w:p>
          <w:p w14:paraId="47CE318C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8399.976</w:t>
            </w:r>
          </w:p>
          <w:p w14:paraId="3F553FD2" w14:textId="4C4FAEBC" w:rsidR="008D641B" w:rsidRPr="008D641B" w:rsidRDefault="008D641B" w:rsidP="008D641B">
            <w:pPr>
              <w:pStyle w:val="NoSpacing"/>
              <w:rPr>
                <w:rFonts w:ascii="Century Gothic" w:eastAsiaTheme="minorHAnsi" w:hAnsi="Century Gothic"/>
                <w:i/>
                <w:iCs/>
                <w:sz w:val="16"/>
                <w:szCs w:val="16"/>
              </w:rPr>
            </w:pPr>
            <w:r w:rsidRPr="008D641B">
              <w:rPr>
                <w:rFonts w:ascii="Century Gothic" w:hAnsi="Century Gothic"/>
                <w:sz w:val="16"/>
                <w:szCs w:val="16"/>
              </w:rPr>
              <w:t>28.61098248</w:t>
            </w:r>
          </w:p>
        </w:tc>
        <w:tc>
          <w:tcPr>
            <w:tcW w:w="1418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447E429D" w14:textId="2224A265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3ACE6D62" w14:textId="77777777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3E28D162" w14:textId="77777777" w:rsidTr="008D641B">
        <w:trPr>
          <w:trHeight w:val="1259"/>
          <w:jc w:val="center"/>
        </w:trPr>
        <w:tc>
          <w:tcPr>
            <w:tcW w:w="1271" w:type="dxa"/>
            <w:shd w:val="clear" w:color="auto" w:fill="F7F9FB"/>
          </w:tcPr>
          <w:p w14:paraId="6E0171BD" w14:textId="5098B90A" w:rsidR="008D641B" w:rsidRPr="008D641B" w:rsidRDefault="008D641B" w:rsidP="008D641B">
            <w:pPr>
              <w:spacing w:after="0" w:line="240" w:lineRule="auto"/>
              <w:contextualSpacing/>
              <w:rPr>
                <w:rFonts w:eastAsia="Arial" w:cs="Arial"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QC9.6</w:t>
            </w:r>
          </w:p>
        </w:tc>
        <w:tc>
          <w:tcPr>
            <w:tcW w:w="2693" w:type="dxa"/>
          </w:tcPr>
          <w:p w14:paraId="58100424" w14:textId="0DFF9585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Sum | Min | Max | AVG – Shipping Cost</w:t>
            </w:r>
          </w:p>
        </w:tc>
        <w:tc>
          <w:tcPr>
            <w:tcW w:w="1418" w:type="dxa"/>
          </w:tcPr>
          <w:p w14:paraId="26CCA09A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1352820.69</w:t>
            </w:r>
          </w:p>
          <w:p w14:paraId="1339FF07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  <w:p w14:paraId="32F9632B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933.57</w:t>
            </w:r>
          </w:p>
          <w:p w14:paraId="797BB829" w14:textId="245E483B" w:rsidR="008D641B" w:rsidRPr="008D641B" w:rsidRDefault="008D641B" w:rsidP="008D641B">
            <w:pPr>
              <w:pStyle w:val="NoSpacing"/>
              <w:rPr>
                <w:rFonts w:ascii="Century Gothic" w:eastAsiaTheme="minorHAnsi" w:hAnsi="Century Gothic"/>
                <w:i/>
                <w:iCs/>
                <w:sz w:val="16"/>
                <w:szCs w:val="16"/>
              </w:rPr>
            </w:pPr>
            <w:r w:rsidRPr="008D641B">
              <w:rPr>
                <w:rFonts w:ascii="Century Gothic" w:hAnsi="Century Gothic"/>
                <w:sz w:val="16"/>
                <w:szCs w:val="16"/>
              </w:rPr>
              <w:t>26.37591519</w:t>
            </w:r>
          </w:p>
        </w:tc>
        <w:tc>
          <w:tcPr>
            <w:tcW w:w="1559" w:type="dxa"/>
            <w:tcBorders>
              <w:right w:val="double" w:sz="6" w:space="0" w:color="CBB26A"/>
            </w:tcBorders>
          </w:tcPr>
          <w:p w14:paraId="0A1FB31B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1352820.69</w:t>
            </w:r>
          </w:p>
          <w:p w14:paraId="7D26D784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0</w:t>
            </w:r>
          </w:p>
          <w:p w14:paraId="5626D272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933.57</w:t>
            </w:r>
          </w:p>
          <w:p w14:paraId="1A54E9FE" w14:textId="2A64440B" w:rsidR="008D641B" w:rsidRPr="008D641B" w:rsidRDefault="008D641B" w:rsidP="008D641B">
            <w:pPr>
              <w:pStyle w:val="NoSpacing"/>
              <w:rPr>
                <w:rFonts w:ascii="Century Gothic" w:eastAsiaTheme="minorHAnsi" w:hAnsi="Century Gothic"/>
                <w:i/>
                <w:iCs/>
                <w:sz w:val="16"/>
                <w:szCs w:val="16"/>
              </w:rPr>
            </w:pPr>
            <w:r w:rsidRPr="008D641B">
              <w:rPr>
                <w:rFonts w:ascii="Century Gothic" w:hAnsi="Century Gothic"/>
                <w:sz w:val="16"/>
                <w:szCs w:val="16"/>
              </w:rPr>
              <w:t>26.37591519</w:t>
            </w:r>
          </w:p>
        </w:tc>
        <w:tc>
          <w:tcPr>
            <w:tcW w:w="1418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46A17ABB" w14:textId="20E50E2B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eastAsia="Arial" w:cs="Arial"/>
                <w:color w:val="000000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3BEE4062" w14:textId="77777777" w:rsidR="008D641B" w:rsidRPr="008D641B" w:rsidRDefault="008D641B" w:rsidP="008D6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6C87DD49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3EF57804" w14:textId="2A4958E7" w:rsidR="008D641B" w:rsidRPr="008D641B" w:rsidRDefault="008D641B" w:rsidP="008D641B">
            <w:pPr>
              <w:spacing w:after="0" w:line="240" w:lineRule="auto"/>
              <w:contextualSpacing/>
              <w:rPr>
                <w:rFonts w:eastAsia="Arial" w:cs="Arial"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QC9.7</w:t>
            </w:r>
          </w:p>
        </w:tc>
        <w:tc>
          <w:tcPr>
            <w:tcW w:w="2693" w:type="dxa"/>
          </w:tcPr>
          <w:p w14:paraId="05E66812" w14:textId="5AE454B5" w:rsidR="008D641B" w:rsidRPr="008D641B" w:rsidRDefault="008D641B" w:rsidP="008D641B">
            <w:pPr>
              <w:spacing w:after="0" w:line="240" w:lineRule="auto"/>
              <w:contextualSpacing/>
              <w:rPr>
                <w:rFonts w:eastAsia="Arial" w:cs="Arial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Sum | Min | Max | AVG – Postal Code</w:t>
            </w:r>
          </w:p>
        </w:tc>
        <w:tc>
          <w:tcPr>
            <w:tcW w:w="1418" w:type="dxa"/>
          </w:tcPr>
          <w:p w14:paraId="042533AB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551572652</w:t>
            </w:r>
          </w:p>
          <w:p w14:paraId="223BE131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1040</w:t>
            </w:r>
          </w:p>
          <w:p w14:paraId="6E3AE5DF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99301</w:t>
            </w:r>
          </w:p>
          <w:p w14:paraId="733322B3" w14:textId="64918A61" w:rsidR="008D641B" w:rsidRPr="008D641B" w:rsidRDefault="008D641B" w:rsidP="008D641B">
            <w:pPr>
              <w:spacing w:after="0" w:line="240" w:lineRule="auto"/>
              <w:contextualSpacing/>
              <w:rPr>
                <w:rFonts w:eastAsia="Arial" w:cs="Arial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55190.3794</w:t>
            </w:r>
          </w:p>
        </w:tc>
        <w:tc>
          <w:tcPr>
            <w:tcW w:w="1559" w:type="dxa"/>
            <w:tcBorders>
              <w:right w:val="double" w:sz="6" w:space="0" w:color="CBB26A"/>
            </w:tcBorders>
          </w:tcPr>
          <w:p w14:paraId="67123CF3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551572652</w:t>
            </w:r>
          </w:p>
          <w:p w14:paraId="41B91A4F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1040</w:t>
            </w:r>
          </w:p>
          <w:p w14:paraId="75330EFB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99301</w:t>
            </w:r>
          </w:p>
          <w:p w14:paraId="0BC714A8" w14:textId="42D29B8F" w:rsidR="008D641B" w:rsidRPr="008D641B" w:rsidRDefault="008D641B" w:rsidP="008D641B">
            <w:pPr>
              <w:spacing w:after="0" w:line="240" w:lineRule="auto"/>
              <w:contextualSpacing/>
              <w:rPr>
                <w:rFonts w:eastAsia="Arial" w:cs="Arial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55190.3794</w:t>
            </w:r>
          </w:p>
        </w:tc>
        <w:tc>
          <w:tcPr>
            <w:tcW w:w="1418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6F702C99" w14:textId="261BD33F" w:rsidR="008D641B" w:rsidRPr="008D641B" w:rsidRDefault="008D641B" w:rsidP="008D641B">
            <w:pPr>
              <w:spacing w:after="0" w:line="240" w:lineRule="auto"/>
              <w:contextualSpacing/>
              <w:rPr>
                <w:rFonts w:eastAsia="Arial" w:cs="Arial"/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3D6BD2EF" w14:textId="77777777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13184B18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334117C8" w14:textId="21E66063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QC10.1</w:t>
            </w:r>
          </w:p>
        </w:tc>
        <w:tc>
          <w:tcPr>
            <w:tcW w:w="2693" w:type="dxa"/>
          </w:tcPr>
          <w:p w14:paraId="1189CC25" w14:textId="1E0C76C8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Sum | Min | Max | AVG – LENGTH OF Order ID</w:t>
            </w:r>
          </w:p>
        </w:tc>
        <w:tc>
          <w:tcPr>
            <w:tcW w:w="1418" w:type="dxa"/>
          </w:tcPr>
          <w:p w14:paraId="24B06423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695987</w:t>
            </w:r>
          </w:p>
          <w:p w14:paraId="1DFE56E7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9</w:t>
            </w:r>
          </w:p>
          <w:p w14:paraId="41589AA2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15</w:t>
            </w:r>
          </w:p>
          <w:p w14:paraId="6E6963FB" w14:textId="7F3113F6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13.56964321</w:t>
            </w:r>
          </w:p>
        </w:tc>
        <w:tc>
          <w:tcPr>
            <w:tcW w:w="1559" w:type="dxa"/>
            <w:tcBorders>
              <w:right w:val="double" w:sz="6" w:space="0" w:color="CBB26A"/>
            </w:tcBorders>
          </w:tcPr>
          <w:p w14:paraId="27E4EF11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695987</w:t>
            </w:r>
          </w:p>
          <w:p w14:paraId="14B41461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9</w:t>
            </w:r>
          </w:p>
          <w:p w14:paraId="5B7E7F5D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15</w:t>
            </w:r>
          </w:p>
          <w:p w14:paraId="5C2D8B65" w14:textId="1EE9007C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13.56964321</w:t>
            </w:r>
          </w:p>
        </w:tc>
        <w:tc>
          <w:tcPr>
            <w:tcW w:w="1418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5A497B3B" w14:textId="63AC1386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50096298" w14:textId="77777777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09A600BE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2605A472" w14:textId="54368DD9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QC10.2</w:t>
            </w:r>
          </w:p>
        </w:tc>
        <w:tc>
          <w:tcPr>
            <w:tcW w:w="2693" w:type="dxa"/>
          </w:tcPr>
          <w:p w14:paraId="52B397E8" w14:textId="4BEC9B1E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Sum | Min | Max | AVG – LENGTH OF Order Date</w:t>
            </w:r>
          </w:p>
        </w:tc>
        <w:tc>
          <w:tcPr>
            <w:tcW w:w="1418" w:type="dxa"/>
          </w:tcPr>
          <w:p w14:paraId="748CA5E3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512900</w:t>
            </w:r>
          </w:p>
          <w:p w14:paraId="52C4FB49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10</w:t>
            </w:r>
          </w:p>
          <w:p w14:paraId="69E9093E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10</w:t>
            </w:r>
          </w:p>
          <w:p w14:paraId="4ED793DE" w14:textId="2C1474AE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10</w:t>
            </w:r>
          </w:p>
        </w:tc>
        <w:tc>
          <w:tcPr>
            <w:tcW w:w="1559" w:type="dxa"/>
            <w:tcBorders>
              <w:right w:val="double" w:sz="6" w:space="0" w:color="CBB26A"/>
            </w:tcBorders>
          </w:tcPr>
          <w:p w14:paraId="7C906561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512900</w:t>
            </w:r>
          </w:p>
          <w:p w14:paraId="4A8E4109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10</w:t>
            </w:r>
          </w:p>
          <w:p w14:paraId="4E61C76B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10</w:t>
            </w:r>
          </w:p>
          <w:p w14:paraId="3F509DC4" w14:textId="182C22D9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10</w:t>
            </w:r>
          </w:p>
        </w:tc>
        <w:tc>
          <w:tcPr>
            <w:tcW w:w="1418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12C1342F" w14:textId="212BD4A1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18FBA999" w14:textId="77777777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2ABA5C31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4077284E" w14:textId="036FDDC9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QC10.3</w:t>
            </w:r>
          </w:p>
        </w:tc>
        <w:tc>
          <w:tcPr>
            <w:tcW w:w="2693" w:type="dxa"/>
          </w:tcPr>
          <w:p w14:paraId="28138EBF" w14:textId="759C090F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Sum | Min | Max | AVG – LENGTH OF Ship Date</w:t>
            </w:r>
          </w:p>
        </w:tc>
        <w:tc>
          <w:tcPr>
            <w:tcW w:w="1418" w:type="dxa"/>
          </w:tcPr>
          <w:p w14:paraId="74CA257C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512900</w:t>
            </w:r>
          </w:p>
          <w:p w14:paraId="0A0CEB47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10</w:t>
            </w:r>
          </w:p>
          <w:p w14:paraId="2CAAC58E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10</w:t>
            </w:r>
          </w:p>
          <w:p w14:paraId="1158068A" w14:textId="2E69AC5B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10</w:t>
            </w:r>
          </w:p>
        </w:tc>
        <w:tc>
          <w:tcPr>
            <w:tcW w:w="1559" w:type="dxa"/>
            <w:tcBorders>
              <w:right w:val="double" w:sz="6" w:space="0" w:color="CBB26A"/>
            </w:tcBorders>
          </w:tcPr>
          <w:p w14:paraId="2B979C50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512900</w:t>
            </w:r>
          </w:p>
          <w:p w14:paraId="72547F4D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10</w:t>
            </w:r>
          </w:p>
          <w:p w14:paraId="2EA4AFCD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10</w:t>
            </w:r>
          </w:p>
          <w:p w14:paraId="78FF84BE" w14:textId="7EF904A4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10</w:t>
            </w:r>
          </w:p>
        </w:tc>
        <w:tc>
          <w:tcPr>
            <w:tcW w:w="1418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7D945818" w14:textId="0EC29083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3F04804A" w14:textId="77777777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5ECDC6A2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4A6F9E50" w14:textId="6C5CFBE8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QC10.4</w:t>
            </w:r>
          </w:p>
        </w:tc>
        <w:tc>
          <w:tcPr>
            <w:tcW w:w="2693" w:type="dxa"/>
          </w:tcPr>
          <w:p w14:paraId="395E41A1" w14:textId="4638ED44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Sum | Min | Max | AVG – LENGTH OF Ship Mode</w:t>
            </w:r>
          </w:p>
        </w:tc>
        <w:tc>
          <w:tcPr>
            <w:tcW w:w="1418" w:type="dxa"/>
          </w:tcPr>
          <w:p w14:paraId="58FDF04F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658721</w:t>
            </w:r>
          </w:p>
          <w:p w14:paraId="20F8DC32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8</w:t>
            </w:r>
          </w:p>
          <w:p w14:paraId="0624274F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14</w:t>
            </w:r>
          </w:p>
          <w:p w14:paraId="70088FE8" w14:textId="3404BD91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12.84306882</w:t>
            </w:r>
          </w:p>
        </w:tc>
        <w:tc>
          <w:tcPr>
            <w:tcW w:w="1559" w:type="dxa"/>
            <w:tcBorders>
              <w:right w:val="double" w:sz="6" w:space="0" w:color="CBB26A"/>
            </w:tcBorders>
          </w:tcPr>
          <w:p w14:paraId="73AA59F5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658721</w:t>
            </w:r>
          </w:p>
          <w:p w14:paraId="694A0430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8</w:t>
            </w:r>
          </w:p>
          <w:p w14:paraId="578F8CC3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14</w:t>
            </w:r>
          </w:p>
          <w:p w14:paraId="1385AFFE" w14:textId="39180130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12.84306882</w:t>
            </w:r>
          </w:p>
        </w:tc>
        <w:tc>
          <w:tcPr>
            <w:tcW w:w="1418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0ABD6EBB" w14:textId="3497947C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204DAC0A" w14:textId="77777777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2B5242A1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174A2E3D" w14:textId="3FD5F8E5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lastRenderedPageBreak/>
              <w:t>QC10.5</w:t>
            </w:r>
          </w:p>
        </w:tc>
        <w:tc>
          <w:tcPr>
            <w:tcW w:w="2693" w:type="dxa"/>
          </w:tcPr>
          <w:p w14:paraId="7A7CB26B" w14:textId="0EBA41FC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Sum | Min | Max | AVG – LENGTH OF Customer ID</w:t>
            </w:r>
          </w:p>
        </w:tc>
        <w:tc>
          <w:tcPr>
            <w:tcW w:w="1418" w:type="dxa"/>
          </w:tcPr>
          <w:p w14:paraId="0CAE4BB0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400812</w:t>
            </w:r>
          </w:p>
          <w:p w14:paraId="159A67EC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5</w:t>
            </w:r>
          </w:p>
          <w:p w14:paraId="5F917910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8</w:t>
            </w:r>
          </w:p>
          <w:p w14:paraId="1CD5B28D" w14:textId="6ADE3AB8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7.81462273</w:t>
            </w:r>
          </w:p>
        </w:tc>
        <w:tc>
          <w:tcPr>
            <w:tcW w:w="1559" w:type="dxa"/>
            <w:tcBorders>
              <w:right w:val="double" w:sz="6" w:space="0" w:color="CBB26A"/>
            </w:tcBorders>
          </w:tcPr>
          <w:p w14:paraId="3B0BB037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400812</w:t>
            </w:r>
          </w:p>
          <w:p w14:paraId="4A73FB28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5</w:t>
            </w:r>
          </w:p>
          <w:p w14:paraId="5E770AD1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8</w:t>
            </w:r>
          </w:p>
          <w:p w14:paraId="4D2F927B" w14:textId="17E6D33D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7.81462273</w:t>
            </w:r>
          </w:p>
        </w:tc>
        <w:tc>
          <w:tcPr>
            <w:tcW w:w="1418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3513488F" w14:textId="4B4601C8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3FD3618D" w14:textId="77777777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33B3166E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0DD2DD41" w14:textId="5EE991A6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QC10.6</w:t>
            </w:r>
          </w:p>
        </w:tc>
        <w:tc>
          <w:tcPr>
            <w:tcW w:w="2693" w:type="dxa"/>
          </w:tcPr>
          <w:p w14:paraId="439922DD" w14:textId="418577A1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Sum | Min | Max | AVG – LENGTH OF Customer Name</w:t>
            </w:r>
          </w:p>
        </w:tc>
        <w:tc>
          <w:tcPr>
            <w:tcW w:w="1418" w:type="dxa"/>
          </w:tcPr>
          <w:p w14:paraId="36D6D9DF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664012</w:t>
            </w:r>
          </w:p>
          <w:p w14:paraId="6B7113EE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7</w:t>
            </w:r>
          </w:p>
          <w:p w14:paraId="6C167C15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22</w:t>
            </w:r>
          </w:p>
          <w:p w14:paraId="64DB557E" w14:textId="35A31DC0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12.94622733</w:t>
            </w:r>
          </w:p>
        </w:tc>
        <w:tc>
          <w:tcPr>
            <w:tcW w:w="1559" w:type="dxa"/>
            <w:tcBorders>
              <w:right w:val="double" w:sz="6" w:space="0" w:color="CBB26A"/>
            </w:tcBorders>
          </w:tcPr>
          <w:p w14:paraId="53F7F349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664012</w:t>
            </w:r>
          </w:p>
          <w:p w14:paraId="6A3D104F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7</w:t>
            </w:r>
          </w:p>
          <w:p w14:paraId="43A789E8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22</w:t>
            </w:r>
          </w:p>
          <w:p w14:paraId="4D6BC17A" w14:textId="0D624FA4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12.94622733</w:t>
            </w:r>
          </w:p>
        </w:tc>
        <w:tc>
          <w:tcPr>
            <w:tcW w:w="1418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39EA4514" w14:textId="0ADFB7A5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6B68EF59" w14:textId="77777777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7C21A784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78703F6B" w14:textId="438DF811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QC10.7</w:t>
            </w:r>
          </w:p>
        </w:tc>
        <w:tc>
          <w:tcPr>
            <w:tcW w:w="2693" w:type="dxa"/>
          </w:tcPr>
          <w:p w14:paraId="1EBE8F32" w14:textId="38728908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Sum | Min | Max | AVG – LENGTH OF Segment</w:t>
            </w:r>
          </w:p>
        </w:tc>
        <w:tc>
          <w:tcPr>
            <w:tcW w:w="1418" w:type="dxa"/>
          </w:tcPr>
          <w:p w14:paraId="1A2D3FF2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453778</w:t>
            </w:r>
          </w:p>
          <w:p w14:paraId="54FADF7C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8</w:t>
            </w:r>
          </w:p>
          <w:p w14:paraId="375C7735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11</w:t>
            </w:r>
          </w:p>
          <w:p w14:paraId="0F88337B" w14:textId="7155F9F4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8.84729967</w:t>
            </w:r>
          </w:p>
        </w:tc>
        <w:tc>
          <w:tcPr>
            <w:tcW w:w="1559" w:type="dxa"/>
            <w:tcBorders>
              <w:right w:val="double" w:sz="6" w:space="0" w:color="CBB26A"/>
            </w:tcBorders>
          </w:tcPr>
          <w:p w14:paraId="10380B6F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453778</w:t>
            </w:r>
          </w:p>
          <w:p w14:paraId="511B5938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8</w:t>
            </w:r>
          </w:p>
          <w:p w14:paraId="213AA684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11</w:t>
            </w:r>
          </w:p>
          <w:p w14:paraId="772B9FA4" w14:textId="6212E261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8.84729967</w:t>
            </w:r>
          </w:p>
        </w:tc>
        <w:tc>
          <w:tcPr>
            <w:tcW w:w="1418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5F984BFD" w14:textId="15F4A7D6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70A81B06" w14:textId="77777777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536F7054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32247A5A" w14:textId="14AE2962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QC10.8</w:t>
            </w:r>
          </w:p>
        </w:tc>
        <w:tc>
          <w:tcPr>
            <w:tcW w:w="2693" w:type="dxa"/>
          </w:tcPr>
          <w:p w14:paraId="2ABA14A8" w14:textId="78763FAF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Sum | Min | Max | AVG – LENGTH OF City</w:t>
            </w:r>
          </w:p>
        </w:tc>
        <w:tc>
          <w:tcPr>
            <w:tcW w:w="1418" w:type="dxa"/>
          </w:tcPr>
          <w:p w14:paraId="2A0794F9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431826</w:t>
            </w:r>
          </w:p>
          <w:p w14:paraId="7FEAED18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2</w:t>
            </w:r>
          </w:p>
          <w:p w14:paraId="7296AD59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35</w:t>
            </w:r>
          </w:p>
          <w:p w14:paraId="3FB738BD" w14:textId="19852473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8.419302008</w:t>
            </w:r>
          </w:p>
        </w:tc>
        <w:tc>
          <w:tcPr>
            <w:tcW w:w="1559" w:type="dxa"/>
            <w:tcBorders>
              <w:right w:val="double" w:sz="6" w:space="0" w:color="CBB26A"/>
            </w:tcBorders>
          </w:tcPr>
          <w:p w14:paraId="1703AC7F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431826</w:t>
            </w:r>
          </w:p>
          <w:p w14:paraId="02FD3D29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2</w:t>
            </w:r>
          </w:p>
          <w:p w14:paraId="48200A23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35</w:t>
            </w:r>
          </w:p>
          <w:p w14:paraId="73087DFA" w14:textId="1031BC0F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8.419302008</w:t>
            </w:r>
          </w:p>
        </w:tc>
        <w:tc>
          <w:tcPr>
            <w:tcW w:w="1418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27D5DF6D" w14:textId="5A7F9A7A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52E918F6" w14:textId="77777777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5D194D9D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753533FC" w14:textId="3CD1C042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QC10.9</w:t>
            </w:r>
          </w:p>
        </w:tc>
        <w:tc>
          <w:tcPr>
            <w:tcW w:w="2693" w:type="dxa"/>
          </w:tcPr>
          <w:p w14:paraId="5C6382AD" w14:textId="55C97306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Sum | Min | Max | AVG – LENGTH OF State</w:t>
            </w:r>
          </w:p>
        </w:tc>
        <w:tc>
          <w:tcPr>
            <w:tcW w:w="1418" w:type="dxa"/>
          </w:tcPr>
          <w:p w14:paraId="5F3F12B7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494486</w:t>
            </w:r>
          </w:p>
          <w:p w14:paraId="11BDDB7D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3</w:t>
            </w:r>
          </w:p>
          <w:p w14:paraId="3B99F831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36</w:t>
            </w:r>
          </w:p>
          <w:p w14:paraId="70990A80" w14:textId="1CD348F8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9.640982648</w:t>
            </w:r>
          </w:p>
        </w:tc>
        <w:tc>
          <w:tcPr>
            <w:tcW w:w="1559" w:type="dxa"/>
            <w:tcBorders>
              <w:right w:val="double" w:sz="6" w:space="0" w:color="CBB26A"/>
            </w:tcBorders>
          </w:tcPr>
          <w:p w14:paraId="39F9B9A0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494486</w:t>
            </w:r>
          </w:p>
          <w:p w14:paraId="3C52F9FB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3</w:t>
            </w:r>
          </w:p>
          <w:p w14:paraId="564CD744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36</w:t>
            </w:r>
          </w:p>
          <w:p w14:paraId="3A34C0AB" w14:textId="5CEB37AC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9.640982648</w:t>
            </w:r>
          </w:p>
        </w:tc>
        <w:tc>
          <w:tcPr>
            <w:tcW w:w="1418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14D036D1" w14:textId="5D71BF8D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12D3A979" w14:textId="77777777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62B2F87A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2EC364E4" w14:textId="5B547979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QC10.10</w:t>
            </w:r>
          </w:p>
        </w:tc>
        <w:tc>
          <w:tcPr>
            <w:tcW w:w="2693" w:type="dxa"/>
          </w:tcPr>
          <w:p w14:paraId="071F4BAE" w14:textId="52C50A1F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Sum | Min | Max | AVG – LENGTH OF Country</w:t>
            </w:r>
          </w:p>
        </w:tc>
        <w:tc>
          <w:tcPr>
            <w:tcW w:w="1418" w:type="dxa"/>
          </w:tcPr>
          <w:p w14:paraId="75680816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453233</w:t>
            </w:r>
          </w:p>
          <w:p w14:paraId="330B3432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4</w:t>
            </w:r>
          </w:p>
          <w:p w14:paraId="4FDE33E9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32</w:t>
            </w:r>
          </w:p>
          <w:p w14:paraId="56A70AC8" w14:textId="1A7A5201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8.836673816</w:t>
            </w:r>
          </w:p>
        </w:tc>
        <w:tc>
          <w:tcPr>
            <w:tcW w:w="1559" w:type="dxa"/>
            <w:tcBorders>
              <w:right w:val="double" w:sz="6" w:space="0" w:color="CBB26A"/>
            </w:tcBorders>
          </w:tcPr>
          <w:p w14:paraId="210659B9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453233</w:t>
            </w:r>
          </w:p>
          <w:p w14:paraId="0BACD6AB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4</w:t>
            </w:r>
          </w:p>
          <w:p w14:paraId="00B4040A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32</w:t>
            </w:r>
          </w:p>
          <w:p w14:paraId="615579D0" w14:textId="150BA3AA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8.836673816</w:t>
            </w:r>
          </w:p>
        </w:tc>
        <w:tc>
          <w:tcPr>
            <w:tcW w:w="1418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272F14A1" w14:textId="5F977263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543725D3" w14:textId="77777777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703FC46F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06F33E95" w14:textId="7EEA1B9A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QC10.11</w:t>
            </w:r>
          </w:p>
        </w:tc>
        <w:tc>
          <w:tcPr>
            <w:tcW w:w="2693" w:type="dxa"/>
          </w:tcPr>
          <w:p w14:paraId="788EE39C" w14:textId="7631EA30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Sum | Min | Max | AVG – LENGTH OF Market</w:t>
            </w:r>
          </w:p>
        </w:tc>
        <w:tc>
          <w:tcPr>
            <w:tcW w:w="1418" w:type="dxa"/>
          </w:tcPr>
          <w:p w14:paraId="2CEAB561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18540</w:t>
            </w:r>
          </w:p>
          <w:p w14:paraId="433D183D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2</w:t>
            </w:r>
          </w:p>
          <w:p w14:paraId="19D7B960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6</w:t>
            </w:r>
          </w:p>
          <w:p w14:paraId="1CBEE25E" w14:textId="03EF49DB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3.6149</w:t>
            </w:r>
          </w:p>
        </w:tc>
        <w:tc>
          <w:tcPr>
            <w:tcW w:w="1559" w:type="dxa"/>
            <w:tcBorders>
              <w:right w:val="double" w:sz="6" w:space="0" w:color="CBB26A"/>
            </w:tcBorders>
          </w:tcPr>
          <w:p w14:paraId="73FDE2B9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18540</w:t>
            </w:r>
          </w:p>
          <w:p w14:paraId="6DEFC04D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2</w:t>
            </w:r>
          </w:p>
          <w:p w14:paraId="21B135CC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6</w:t>
            </w:r>
          </w:p>
          <w:p w14:paraId="61FEEC04" w14:textId="26699546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3.6149</w:t>
            </w:r>
          </w:p>
        </w:tc>
        <w:tc>
          <w:tcPr>
            <w:tcW w:w="1418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0BB13451" w14:textId="2CDF0938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2830B941" w14:textId="77777777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4A8D3D5E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595FBDA6" w14:textId="32866D7C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QC10.12</w:t>
            </w:r>
          </w:p>
        </w:tc>
        <w:tc>
          <w:tcPr>
            <w:tcW w:w="2693" w:type="dxa"/>
          </w:tcPr>
          <w:p w14:paraId="71E0340A" w14:textId="6A22EF88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Sum | Min | Max | AVG – LENGTH OF Region</w:t>
            </w:r>
          </w:p>
        </w:tc>
        <w:tc>
          <w:tcPr>
            <w:tcW w:w="1418" w:type="dxa"/>
          </w:tcPr>
          <w:p w14:paraId="5A20E6A3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340496</w:t>
            </w:r>
          </w:p>
          <w:p w14:paraId="3B3CE923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4</w:t>
            </w:r>
          </w:p>
          <w:p w14:paraId="2AC8A91A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14</w:t>
            </w:r>
          </w:p>
          <w:p w14:paraId="41394ACF" w14:textId="6F0C0590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6.63864301</w:t>
            </w:r>
          </w:p>
        </w:tc>
        <w:tc>
          <w:tcPr>
            <w:tcW w:w="1559" w:type="dxa"/>
            <w:tcBorders>
              <w:right w:val="double" w:sz="6" w:space="0" w:color="CBB26A"/>
            </w:tcBorders>
          </w:tcPr>
          <w:p w14:paraId="5FD85804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340496</w:t>
            </w:r>
          </w:p>
          <w:p w14:paraId="09B585E5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4</w:t>
            </w:r>
          </w:p>
          <w:p w14:paraId="13DE6003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14</w:t>
            </w:r>
          </w:p>
          <w:p w14:paraId="4DF7C5AF" w14:textId="551600F2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6.63864301</w:t>
            </w:r>
          </w:p>
        </w:tc>
        <w:tc>
          <w:tcPr>
            <w:tcW w:w="1418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3567A64A" w14:textId="5386BBEC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646324F2" w14:textId="77777777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5FE1D5AE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277816BE" w14:textId="3574E967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QC10.13</w:t>
            </w:r>
          </w:p>
        </w:tc>
        <w:tc>
          <w:tcPr>
            <w:tcW w:w="2693" w:type="dxa"/>
          </w:tcPr>
          <w:p w14:paraId="27158BCD" w14:textId="612AEB42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Sum | Min | Max | AVG – LENGTH OF Product ID</w:t>
            </w:r>
          </w:p>
        </w:tc>
        <w:tc>
          <w:tcPr>
            <w:tcW w:w="1418" w:type="dxa"/>
          </w:tcPr>
          <w:p w14:paraId="24ADCD12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779352</w:t>
            </w:r>
          </w:p>
          <w:p w14:paraId="3AA0EAC7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15</w:t>
            </w:r>
          </w:p>
          <w:p w14:paraId="4A5BB9D2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16</w:t>
            </w:r>
          </w:p>
          <w:p w14:paraId="00A0FA76" w14:textId="3BF48BD9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15.19500877</w:t>
            </w:r>
          </w:p>
        </w:tc>
        <w:tc>
          <w:tcPr>
            <w:tcW w:w="1559" w:type="dxa"/>
            <w:tcBorders>
              <w:right w:val="double" w:sz="6" w:space="0" w:color="CBB26A"/>
            </w:tcBorders>
          </w:tcPr>
          <w:p w14:paraId="0A8911E6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779352</w:t>
            </w:r>
          </w:p>
          <w:p w14:paraId="47806405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15</w:t>
            </w:r>
          </w:p>
          <w:p w14:paraId="2389E7E3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16</w:t>
            </w:r>
          </w:p>
          <w:p w14:paraId="3AB5432E" w14:textId="7C91C1A8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15.19500877</w:t>
            </w:r>
          </w:p>
        </w:tc>
        <w:tc>
          <w:tcPr>
            <w:tcW w:w="1418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56DF0C09" w14:textId="0D0E0046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45DD8FC8" w14:textId="77777777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1AA00847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75CF4EDF" w14:textId="7805199C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QC10.14</w:t>
            </w:r>
          </w:p>
        </w:tc>
        <w:tc>
          <w:tcPr>
            <w:tcW w:w="2693" w:type="dxa"/>
          </w:tcPr>
          <w:p w14:paraId="1BF1FAF5" w14:textId="76B45BCC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Sum | Min | Max | AVG – LENGTH OF Category</w:t>
            </w:r>
          </w:p>
        </w:tc>
        <w:tc>
          <w:tcPr>
            <w:tcW w:w="1418" w:type="dxa"/>
          </w:tcPr>
          <w:p w14:paraId="2EF667BF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659389</w:t>
            </w:r>
          </w:p>
          <w:p w14:paraId="3DF6CC2D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9</w:t>
            </w:r>
          </w:p>
          <w:p w14:paraId="4003AEA4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15</w:t>
            </w:r>
          </w:p>
          <w:p w14:paraId="2D353BF5" w14:textId="684FB0AD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12.85609281</w:t>
            </w:r>
          </w:p>
        </w:tc>
        <w:tc>
          <w:tcPr>
            <w:tcW w:w="1559" w:type="dxa"/>
            <w:tcBorders>
              <w:right w:val="double" w:sz="6" w:space="0" w:color="CBB26A"/>
            </w:tcBorders>
          </w:tcPr>
          <w:p w14:paraId="4A861188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659389</w:t>
            </w:r>
          </w:p>
          <w:p w14:paraId="145B7895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9</w:t>
            </w:r>
          </w:p>
          <w:p w14:paraId="142DAE5E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15</w:t>
            </w:r>
          </w:p>
          <w:p w14:paraId="6E49ED42" w14:textId="37871581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12.85609281</w:t>
            </w:r>
          </w:p>
        </w:tc>
        <w:tc>
          <w:tcPr>
            <w:tcW w:w="1418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251FF337" w14:textId="3A3D2993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55C250BB" w14:textId="77777777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1D5C4F69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086A4651" w14:textId="19DA0812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lastRenderedPageBreak/>
              <w:t>QC10.15</w:t>
            </w:r>
          </w:p>
        </w:tc>
        <w:tc>
          <w:tcPr>
            <w:tcW w:w="2693" w:type="dxa"/>
          </w:tcPr>
          <w:p w14:paraId="6D4C0CC5" w14:textId="5C746CCF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Sum | Min | Max | AVG – LENGTH OF Sub-Category</w:t>
            </w:r>
          </w:p>
        </w:tc>
        <w:tc>
          <w:tcPr>
            <w:tcW w:w="1418" w:type="dxa"/>
          </w:tcPr>
          <w:p w14:paraId="1EC6C314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370852</w:t>
            </w:r>
          </w:p>
          <w:p w14:paraId="4A36A504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3</w:t>
            </w:r>
          </w:p>
          <w:p w14:paraId="2D65609F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11</w:t>
            </w:r>
          </w:p>
          <w:p w14:paraId="1992D316" w14:textId="25388942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7.230493274</w:t>
            </w:r>
          </w:p>
        </w:tc>
        <w:tc>
          <w:tcPr>
            <w:tcW w:w="1559" w:type="dxa"/>
            <w:tcBorders>
              <w:right w:val="double" w:sz="6" w:space="0" w:color="CBB26A"/>
            </w:tcBorders>
          </w:tcPr>
          <w:p w14:paraId="7BB86F20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370852</w:t>
            </w:r>
          </w:p>
          <w:p w14:paraId="6D8C23D8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3</w:t>
            </w:r>
          </w:p>
          <w:p w14:paraId="3448142C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11</w:t>
            </w:r>
          </w:p>
          <w:p w14:paraId="30B8ADAA" w14:textId="4C3ABBD1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7.230493274</w:t>
            </w:r>
          </w:p>
        </w:tc>
        <w:tc>
          <w:tcPr>
            <w:tcW w:w="1418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37EB0EDA" w14:textId="45982DCB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4FA58E98" w14:textId="77777777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15B7B8DC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795F4216" w14:textId="798DF27A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QC10.16</w:t>
            </w:r>
          </w:p>
        </w:tc>
        <w:tc>
          <w:tcPr>
            <w:tcW w:w="2693" w:type="dxa"/>
          </w:tcPr>
          <w:p w14:paraId="393CD8F1" w14:textId="559C25EF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Sum | Min | Max | AVG – LENGTH OF Product Name</w:t>
            </w:r>
          </w:p>
        </w:tc>
        <w:tc>
          <w:tcPr>
            <w:tcW w:w="1418" w:type="dxa"/>
          </w:tcPr>
          <w:p w14:paraId="508C8853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1582652</w:t>
            </w:r>
          </w:p>
          <w:p w14:paraId="3A56B00B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5</w:t>
            </w:r>
          </w:p>
          <w:p w14:paraId="2AAC724F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127</w:t>
            </w:r>
          </w:p>
          <w:p w14:paraId="6E5B759B" w14:textId="34AA1226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30.85693118</w:t>
            </w:r>
          </w:p>
        </w:tc>
        <w:tc>
          <w:tcPr>
            <w:tcW w:w="1559" w:type="dxa"/>
            <w:tcBorders>
              <w:right w:val="double" w:sz="6" w:space="0" w:color="CBB26A"/>
            </w:tcBorders>
          </w:tcPr>
          <w:p w14:paraId="0522F17A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1582652</w:t>
            </w:r>
          </w:p>
          <w:p w14:paraId="289679AA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5</w:t>
            </w:r>
          </w:p>
          <w:p w14:paraId="2FC625E8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127</w:t>
            </w:r>
          </w:p>
          <w:p w14:paraId="45BBB644" w14:textId="5FA90321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30.85693118</w:t>
            </w:r>
          </w:p>
        </w:tc>
        <w:tc>
          <w:tcPr>
            <w:tcW w:w="1418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4D4C2B64" w14:textId="38DA20B5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7E296940" w14:textId="77777777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  <w:tr w:rsidR="008D641B" w:rsidRPr="00B75270" w14:paraId="6792C001" w14:textId="77777777" w:rsidTr="008D641B">
        <w:trPr>
          <w:trHeight w:val="58"/>
          <w:jc w:val="center"/>
        </w:trPr>
        <w:tc>
          <w:tcPr>
            <w:tcW w:w="1271" w:type="dxa"/>
            <w:shd w:val="clear" w:color="auto" w:fill="F7F9FB"/>
          </w:tcPr>
          <w:p w14:paraId="443B8618" w14:textId="754B64D6" w:rsidR="008D641B" w:rsidRPr="008D641B" w:rsidRDefault="008D641B" w:rsidP="008D641B">
            <w:pPr>
              <w:spacing w:after="0" w:line="240" w:lineRule="auto"/>
              <w:contextualSpacing/>
              <w:rPr>
                <w:b/>
                <w:bCs/>
                <w:sz w:val="16"/>
                <w:szCs w:val="16"/>
              </w:rPr>
            </w:pPr>
            <w:r w:rsidRPr="008D641B">
              <w:rPr>
                <w:b/>
                <w:bCs/>
                <w:sz w:val="16"/>
                <w:szCs w:val="16"/>
              </w:rPr>
              <w:t>QC10.17</w:t>
            </w:r>
          </w:p>
        </w:tc>
        <w:tc>
          <w:tcPr>
            <w:tcW w:w="2693" w:type="dxa"/>
          </w:tcPr>
          <w:p w14:paraId="6191EA06" w14:textId="68685190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Sum | Min | Max | AVG – LENGTH OF Order Priority</w:t>
            </w:r>
          </w:p>
        </w:tc>
        <w:tc>
          <w:tcPr>
            <w:tcW w:w="1418" w:type="dxa"/>
          </w:tcPr>
          <w:p w14:paraId="01D09F7F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277330</w:t>
            </w:r>
          </w:p>
          <w:p w14:paraId="3B837C11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3</w:t>
            </w:r>
          </w:p>
          <w:p w14:paraId="3E3B631B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8</w:t>
            </w:r>
          </w:p>
          <w:p w14:paraId="35CBC3E5" w14:textId="0755E5DE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5.4070969</w:t>
            </w:r>
          </w:p>
        </w:tc>
        <w:tc>
          <w:tcPr>
            <w:tcW w:w="1559" w:type="dxa"/>
            <w:tcBorders>
              <w:right w:val="double" w:sz="6" w:space="0" w:color="CBB26A"/>
            </w:tcBorders>
          </w:tcPr>
          <w:p w14:paraId="55D439C3" w14:textId="77777777" w:rsidR="008D641B" w:rsidRPr="008D641B" w:rsidRDefault="008D641B" w:rsidP="008D641B">
            <w:pPr>
              <w:rPr>
                <w:color w:val="000000"/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277330</w:t>
            </w:r>
          </w:p>
          <w:p w14:paraId="49B8C3C8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3</w:t>
            </w:r>
          </w:p>
          <w:p w14:paraId="503BB69B" w14:textId="77777777" w:rsidR="008D641B" w:rsidRPr="008D641B" w:rsidRDefault="008D641B" w:rsidP="008D641B">
            <w:pPr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8</w:t>
            </w:r>
          </w:p>
          <w:p w14:paraId="6526E841" w14:textId="1DD9482E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color w:val="000000"/>
                <w:sz w:val="16"/>
                <w:szCs w:val="16"/>
              </w:rPr>
              <w:t>5.4070969</w:t>
            </w:r>
          </w:p>
        </w:tc>
        <w:tc>
          <w:tcPr>
            <w:tcW w:w="1418" w:type="dxa"/>
            <w:tcBorders>
              <w:left w:val="double" w:sz="6" w:space="0" w:color="CBB26A"/>
              <w:right w:val="double" w:sz="6" w:space="0" w:color="CBB26A"/>
            </w:tcBorders>
            <w:shd w:val="clear" w:color="auto" w:fill="CBB26A"/>
          </w:tcPr>
          <w:p w14:paraId="20A8EB12" w14:textId="6C9A9690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D641B">
              <w:rPr>
                <w:sz w:val="16"/>
                <w:szCs w:val="16"/>
              </w:rPr>
              <w:t>PASS</w:t>
            </w:r>
          </w:p>
        </w:tc>
        <w:tc>
          <w:tcPr>
            <w:tcW w:w="2851" w:type="dxa"/>
            <w:tcBorders>
              <w:left w:val="double" w:sz="6" w:space="0" w:color="CBB26A"/>
            </w:tcBorders>
            <w:shd w:val="clear" w:color="auto" w:fill="auto"/>
          </w:tcPr>
          <w:p w14:paraId="0B4EC2C5" w14:textId="77777777" w:rsidR="008D641B" w:rsidRPr="008D641B" w:rsidRDefault="008D641B" w:rsidP="008D641B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</w:tr>
    </w:tbl>
    <w:p w14:paraId="03DCC84C" w14:textId="77777777" w:rsidR="008D641B" w:rsidRPr="008D641B" w:rsidRDefault="008D641B" w:rsidP="008D641B"/>
    <w:p w14:paraId="47FCCE98" w14:textId="77777777" w:rsidR="008D641B" w:rsidRPr="00A77739" w:rsidRDefault="008D641B" w:rsidP="008D641B"/>
    <w:p w14:paraId="488E85E5" w14:textId="77777777" w:rsidR="008D641B" w:rsidRPr="00A77739" w:rsidRDefault="008D641B" w:rsidP="008D641B"/>
    <w:p w14:paraId="00D00C4B" w14:textId="48745051" w:rsidR="00BD30E2" w:rsidRPr="00BD30E2" w:rsidRDefault="007D5A86" w:rsidP="00BD30E2">
      <w:pPr>
        <w:pStyle w:val="Heading1"/>
        <w:spacing w:line="276" w:lineRule="auto"/>
        <w:ind w:left="0"/>
        <w:rPr>
          <w:szCs w:val="28"/>
        </w:rPr>
      </w:pPr>
      <w:r>
        <w:rPr>
          <w:szCs w:val="28"/>
        </w:rPr>
        <w:t>Comments</w:t>
      </w:r>
    </w:p>
    <w:p w14:paraId="0C81C351" w14:textId="7B203970" w:rsidR="007D5A86" w:rsidRDefault="007D5A86" w:rsidP="007D5A86">
      <w:pPr>
        <w:spacing w:after="0"/>
      </w:pPr>
      <w:r>
        <w:t>Excel (Source):</w:t>
      </w:r>
    </w:p>
    <w:p w14:paraId="692EB1A5" w14:textId="2A0EB79A" w:rsidR="007D5A86" w:rsidRDefault="007D5A86" w:rsidP="007D5A86">
      <w:pPr>
        <w:pStyle w:val="ListParagraph"/>
        <w:numPr>
          <w:ilvl w:val="0"/>
          <w:numId w:val="19"/>
        </w:numPr>
        <w:spacing w:after="0"/>
      </w:pPr>
      <w:r>
        <w:t>Well organized dataset. Labels columned well. “Sales” could be renamed to “Revenue” for better clarification.</w:t>
      </w:r>
    </w:p>
    <w:p w14:paraId="3F620220" w14:textId="3D5264EB" w:rsidR="007D5A86" w:rsidRDefault="007D5A86" w:rsidP="007D5A86">
      <w:pPr>
        <w:pStyle w:val="ListParagraph"/>
        <w:numPr>
          <w:ilvl w:val="0"/>
          <w:numId w:val="19"/>
        </w:numPr>
        <w:spacing w:after="0"/>
      </w:pPr>
      <w:r>
        <w:t xml:space="preserve">A lot of missing values for postal code. May need revision for next excel sheet. </w:t>
      </w:r>
    </w:p>
    <w:p w14:paraId="1CF667D6" w14:textId="72296B29" w:rsidR="007D5A86" w:rsidRDefault="007D5A86" w:rsidP="007D5A86">
      <w:pPr>
        <w:pStyle w:val="ListParagraph"/>
        <w:numPr>
          <w:ilvl w:val="0"/>
          <w:numId w:val="19"/>
        </w:numPr>
        <w:spacing w:after="0"/>
      </w:pPr>
      <w:r>
        <w:t>Could have included specificities such as currency of profit/sales.</w:t>
      </w:r>
    </w:p>
    <w:p w14:paraId="3A00F9FB" w14:textId="7C438F4F" w:rsidR="007D5A86" w:rsidRDefault="007D5A86" w:rsidP="007D5A86">
      <w:pPr>
        <w:pStyle w:val="ListParagraph"/>
        <w:numPr>
          <w:ilvl w:val="0"/>
          <w:numId w:val="19"/>
        </w:numPr>
        <w:spacing w:after="0"/>
      </w:pPr>
      <w:r>
        <w:t>Market category segmentation could be improved for better for analysis usage.</w:t>
      </w:r>
    </w:p>
    <w:p w14:paraId="72F3F20F" w14:textId="46DDB1C1" w:rsidR="007D5A86" w:rsidRDefault="007D5A86" w:rsidP="007D5A86">
      <w:pPr>
        <w:pStyle w:val="ListParagraph"/>
        <w:numPr>
          <w:ilvl w:val="0"/>
          <w:numId w:val="19"/>
        </w:numPr>
        <w:spacing w:after="0"/>
      </w:pPr>
      <w:r>
        <w:t xml:space="preserve">Values of sales/profit could be standardized to 2 </w:t>
      </w:r>
      <w:proofErr w:type="spellStart"/>
      <w:r>
        <w:t>d.p.</w:t>
      </w:r>
      <w:proofErr w:type="spellEnd"/>
      <w:r>
        <w:t xml:space="preserve"> for more accurate usage when executing queries.</w:t>
      </w:r>
    </w:p>
    <w:p w14:paraId="41F903D1" w14:textId="77777777" w:rsidR="007D5A86" w:rsidRDefault="007D5A86" w:rsidP="00BD30E2">
      <w:pPr>
        <w:spacing w:after="0"/>
        <w:ind w:left="360"/>
      </w:pPr>
    </w:p>
    <w:p w14:paraId="54148313" w14:textId="77777777" w:rsidR="007D5A86" w:rsidRPr="008D641B" w:rsidRDefault="007D5A86" w:rsidP="007D5A86"/>
    <w:p w14:paraId="31F5549B" w14:textId="625C7BCD" w:rsidR="007D5A86" w:rsidRDefault="007D5A86" w:rsidP="007D5A86">
      <w:r>
        <w:t xml:space="preserve">SQL: </w:t>
      </w:r>
    </w:p>
    <w:p w14:paraId="11065FE3" w14:textId="673986D1" w:rsidR="007D5A86" w:rsidRDefault="007D5A86" w:rsidP="007D5A86">
      <w:pPr>
        <w:pStyle w:val="ListParagraph"/>
        <w:numPr>
          <w:ilvl w:val="0"/>
          <w:numId w:val="19"/>
        </w:numPr>
      </w:pPr>
      <w:r>
        <w:t xml:space="preserve">No issues importing </w:t>
      </w:r>
    </w:p>
    <w:p w14:paraId="24F5EF32" w14:textId="5646E761" w:rsidR="007D5A86" w:rsidRPr="00A77739" w:rsidRDefault="007D5A86" w:rsidP="007D5A86">
      <w:pPr>
        <w:pStyle w:val="ListParagraph"/>
        <w:numPr>
          <w:ilvl w:val="0"/>
          <w:numId w:val="19"/>
        </w:numPr>
      </w:pPr>
      <w:r>
        <w:t xml:space="preserve">No issues in manipulating data from excel for queries </w:t>
      </w:r>
    </w:p>
    <w:p w14:paraId="2BBB9CF2" w14:textId="77777777" w:rsidR="007D5A86" w:rsidRPr="00A77739" w:rsidRDefault="007D5A86" w:rsidP="007D5A86"/>
    <w:p w14:paraId="5780B333" w14:textId="77777777" w:rsidR="007D5A86" w:rsidRPr="00A77739" w:rsidRDefault="007D5A86" w:rsidP="007D5A86"/>
    <w:p w14:paraId="11AB1CB1" w14:textId="77777777" w:rsidR="00BD30E2" w:rsidRDefault="00BD30E2" w:rsidP="00A77739"/>
    <w:p w14:paraId="39EC6EC9" w14:textId="5D5D8FC1" w:rsidR="00A77739" w:rsidRDefault="00BD30E2" w:rsidP="00A77739">
      <w:r>
        <w:t>For any further questions/details. Please contact our team at digital futures for assistance</w:t>
      </w:r>
      <w:r w:rsidR="008C4635">
        <w:t>.</w:t>
      </w:r>
    </w:p>
    <w:p w14:paraId="68C43B41" w14:textId="4B2209F9" w:rsidR="00BD30E2" w:rsidRDefault="00BD30E2" w:rsidP="00A77739"/>
    <w:p w14:paraId="7AD6FCE0" w14:textId="77777777" w:rsidR="00BD30E2" w:rsidRPr="00A77739" w:rsidRDefault="00BD30E2" w:rsidP="00A77739"/>
    <w:sectPr w:rsidR="00BD30E2" w:rsidRPr="00A77739" w:rsidSect="00C805C2">
      <w:pgSz w:w="12240" w:h="15840"/>
      <w:pgMar w:top="490" w:right="720" w:bottom="360" w:left="1008" w:header="49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AAB77" w14:textId="77777777" w:rsidR="00EF2F34" w:rsidRDefault="00EF2F34" w:rsidP="00480F66">
      <w:pPr>
        <w:spacing w:after="0" w:line="240" w:lineRule="auto"/>
      </w:pPr>
      <w:r>
        <w:separator/>
      </w:r>
    </w:p>
  </w:endnote>
  <w:endnote w:type="continuationSeparator" w:id="0">
    <w:p w14:paraId="6732B378" w14:textId="77777777" w:rsidR="00EF2F34" w:rsidRDefault="00EF2F34" w:rsidP="0048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74C52" w14:textId="77777777" w:rsidR="00C37AAF" w:rsidRPr="00770091" w:rsidRDefault="00C37AAF" w:rsidP="00770091">
    <w:pPr>
      <w:pStyle w:val="Footer"/>
      <w:tabs>
        <w:tab w:val="clear" w:pos="9360"/>
        <w:tab w:val="right" w:pos="10440"/>
      </w:tabs>
      <w:spacing w:line="360" w:lineRule="auto"/>
    </w:pPr>
    <w:r w:rsidRPr="00770091">
      <w:rPr>
        <w:bCs/>
        <w:sz w:val="20"/>
      </w:rPr>
      <w:tab/>
    </w:r>
    <w:r w:rsidRPr="00770091">
      <w:rPr>
        <w:bCs/>
        <w:sz w:val="20"/>
      </w:rPr>
      <w:tab/>
    </w:r>
    <w:r w:rsidRPr="00770091">
      <w:rPr>
        <w:sz w:val="20"/>
      </w:rPr>
      <w:t xml:space="preserve">Page </w:t>
    </w:r>
    <w:r w:rsidRPr="00770091">
      <w:rPr>
        <w:bCs/>
        <w:sz w:val="20"/>
      </w:rPr>
      <w:fldChar w:fldCharType="begin"/>
    </w:r>
    <w:r w:rsidRPr="00770091">
      <w:rPr>
        <w:bCs/>
        <w:sz w:val="20"/>
      </w:rPr>
      <w:instrText xml:space="preserve"> PAGE  \* Arabic  \* MERGEFORMAT </w:instrText>
    </w:r>
    <w:r w:rsidRPr="00770091">
      <w:rPr>
        <w:bCs/>
        <w:sz w:val="20"/>
      </w:rPr>
      <w:fldChar w:fldCharType="separate"/>
    </w:r>
    <w:r w:rsidR="003F00E0">
      <w:rPr>
        <w:bCs/>
        <w:noProof/>
        <w:sz w:val="20"/>
      </w:rPr>
      <w:t>10</w:t>
    </w:r>
    <w:r w:rsidRPr="00770091">
      <w:rPr>
        <w:bCs/>
        <w:sz w:val="20"/>
      </w:rPr>
      <w:fldChar w:fldCharType="end"/>
    </w:r>
    <w:r w:rsidRPr="00770091">
      <w:rPr>
        <w:sz w:val="20"/>
      </w:rPr>
      <w:t xml:space="preserve"> of </w:t>
    </w:r>
    <w:r w:rsidRPr="00770091">
      <w:rPr>
        <w:bCs/>
        <w:sz w:val="20"/>
      </w:rPr>
      <w:fldChar w:fldCharType="begin"/>
    </w:r>
    <w:r w:rsidRPr="00770091">
      <w:rPr>
        <w:bCs/>
        <w:sz w:val="20"/>
      </w:rPr>
      <w:instrText xml:space="preserve"> NUMPAGES  \* Arabic  \* MERGEFORMAT </w:instrText>
    </w:r>
    <w:r w:rsidRPr="00770091">
      <w:rPr>
        <w:bCs/>
        <w:sz w:val="20"/>
      </w:rPr>
      <w:fldChar w:fldCharType="separate"/>
    </w:r>
    <w:r w:rsidR="003F00E0">
      <w:rPr>
        <w:bCs/>
        <w:noProof/>
        <w:sz w:val="20"/>
      </w:rPr>
      <w:t>11</w:t>
    </w:r>
    <w:r w:rsidRPr="00770091">
      <w:rPr>
        <w:bCs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BAE35" w14:textId="77777777" w:rsidR="00C37AAF" w:rsidRPr="00C805C2" w:rsidRDefault="00C37AAF" w:rsidP="00C805C2">
    <w:pPr>
      <w:pStyle w:val="Footer"/>
      <w:tabs>
        <w:tab w:val="clear" w:pos="9360"/>
        <w:tab w:val="right" w:pos="10440"/>
      </w:tabs>
      <w:spacing w:line="360" w:lineRule="auto"/>
      <w:rPr>
        <w:bCs/>
        <w:sz w:val="20"/>
      </w:rPr>
    </w:pPr>
    <w:r>
      <w:rPr>
        <w:bCs/>
        <w:sz w:val="20"/>
      </w:rPr>
      <w:tab/>
    </w:r>
    <w:r w:rsidRPr="00C805C2">
      <w:rPr>
        <w:bCs/>
        <w:sz w:val="20"/>
      </w:rPr>
      <w:tab/>
    </w:r>
    <w:r w:rsidRPr="00C805C2">
      <w:rPr>
        <w:sz w:val="20"/>
      </w:rPr>
      <w:t xml:space="preserve">Page </w:t>
    </w:r>
    <w:r w:rsidRPr="00C805C2">
      <w:rPr>
        <w:bCs/>
        <w:sz w:val="20"/>
      </w:rPr>
      <w:fldChar w:fldCharType="begin"/>
    </w:r>
    <w:r w:rsidRPr="00C805C2">
      <w:rPr>
        <w:bCs/>
        <w:sz w:val="20"/>
      </w:rPr>
      <w:instrText xml:space="preserve"> PAGE  \* Arabic  \* MERGEFORMAT </w:instrText>
    </w:r>
    <w:r w:rsidRPr="00C805C2">
      <w:rPr>
        <w:bCs/>
        <w:sz w:val="20"/>
      </w:rPr>
      <w:fldChar w:fldCharType="separate"/>
    </w:r>
    <w:r w:rsidR="003F00E0">
      <w:rPr>
        <w:bCs/>
        <w:noProof/>
        <w:sz w:val="20"/>
      </w:rPr>
      <w:t>11</w:t>
    </w:r>
    <w:r w:rsidRPr="00C805C2">
      <w:rPr>
        <w:bCs/>
        <w:sz w:val="20"/>
      </w:rPr>
      <w:fldChar w:fldCharType="end"/>
    </w:r>
    <w:r w:rsidRPr="00C805C2">
      <w:rPr>
        <w:sz w:val="20"/>
      </w:rPr>
      <w:t xml:space="preserve"> of </w:t>
    </w:r>
    <w:r w:rsidRPr="00C805C2">
      <w:rPr>
        <w:bCs/>
        <w:sz w:val="20"/>
      </w:rPr>
      <w:fldChar w:fldCharType="begin"/>
    </w:r>
    <w:r w:rsidRPr="00C805C2">
      <w:rPr>
        <w:bCs/>
        <w:sz w:val="20"/>
      </w:rPr>
      <w:instrText xml:space="preserve"> NUMPAGES  \* Arabic  \* MERGEFORMAT </w:instrText>
    </w:r>
    <w:r w:rsidRPr="00C805C2">
      <w:rPr>
        <w:bCs/>
        <w:sz w:val="20"/>
      </w:rPr>
      <w:fldChar w:fldCharType="separate"/>
    </w:r>
    <w:r w:rsidR="003F00E0">
      <w:rPr>
        <w:bCs/>
        <w:noProof/>
        <w:sz w:val="20"/>
      </w:rPr>
      <w:t>11</w:t>
    </w:r>
    <w:r w:rsidRPr="00C805C2">
      <w:rPr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08399" w14:textId="77777777" w:rsidR="00EF2F34" w:rsidRDefault="00EF2F34" w:rsidP="00480F66">
      <w:pPr>
        <w:spacing w:after="0" w:line="240" w:lineRule="auto"/>
      </w:pPr>
      <w:r>
        <w:separator/>
      </w:r>
    </w:p>
  </w:footnote>
  <w:footnote w:type="continuationSeparator" w:id="0">
    <w:p w14:paraId="615B9398" w14:textId="77777777" w:rsidR="00EF2F34" w:rsidRDefault="00EF2F34" w:rsidP="00480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57643" w14:textId="77777777" w:rsidR="00C37AAF" w:rsidRPr="00C805C2" w:rsidRDefault="00C37AAF" w:rsidP="00615CFE">
    <w:pPr>
      <w:pStyle w:val="Heading5"/>
      <w:spacing w:line="240" w:lineRule="auto"/>
      <w:ind w:right="72"/>
      <w:jc w:val="right"/>
      <w:rPr>
        <w:color w:val="A6A6A6" w:themeColor="background1" w:themeShade="A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F0A71" w14:textId="77777777" w:rsidR="00C37AAF" w:rsidRPr="00C805C2" w:rsidRDefault="00C37AAF" w:rsidP="00692B21">
    <w:pPr>
      <w:pStyle w:val="Heading5"/>
      <w:spacing w:after="0" w:line="240" w:lineRule="auto"/>
      <w:ind w:left="-806" w:right="158"/>
      <w:jc w:val="right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86F9B"/>
    <w:multiLevelType w:val="hybridMultilevel"/>
    <w:tmpl w:val="DBF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768C4"/>
    <w:multiLevelType w:val="hybridMultilevel"/>
    <w:tmpl w:val="CD9EB5BA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" w15:restartNumberingAfterBreak="0">
    <w:nsid w:val="1FFE7863"/>
    <w:multiLevelType w:val="hybridMultilevel"/>
    <w:tmpl w:val="6D2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36E58"/>
    <w:multiLevelType w:val="multilevel"/>
    <w:tmpl w:val="9D1A8AF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24B3677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05B21"/>
    <w:multiLevelType w:val="multilevel"/>
    <w:tmpl w:val="9D1A8AF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987217B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17791"/>
    <w:multiLevelType w:val="hybridMultilevel"/>
    <w:tmpl w:val="A11A12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43A9746B"/>
    <w:multiLevelType w:val="multilevel"/>
    <w:tmpl w:val="05865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9" w15:restartNumberingAfterBreak="0">
    <w:nsid w:val="463B7CCC"/>
    <w:multiLevelType w:val="hybridMultilevel"/>
    <w:tmpl w:val="FD3C978C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0" w15:restartNumberingAfterBreak="0">
    <w:nsid w:val="52F84630"/>
    <w:multiLevelType w:val="hybridMultilevel"/>
    <w:tmpl w:val="D794E9DC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1" w15:restartNumberingAfterBreak="0">
    <w:nsid w:val="539530D3"/>
    <w:multiLevelType w:val="hybridMultilevel"/>
    <w:tmpl w:val="B43A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72979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91AEA"/>
    <w:multiLevelType w:val="multilevel"/>
    <w:tmpl w:val="9D1A8AF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FC52977"/>
    <w:multiLevelType w:val="hybridMultilevel"/>
    <w:tmpl w:val="03C27F7C"/>
    <w:lvl w:ilvl="0" w:tplc="D520D67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A82CAE"/>
    <w:multiLevelType w:val="hybridMultilevel"/>
    <w:tmpl w:val="10668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E75EE"/>
    <w:multiLevelType w:val="hybridMultilevel"/>
    <w:tmpl w:val="FFCC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35DF5"/>
    <w:multiLevelType w:val="hybridMultilevel"/>
    <w:tmpl w:val="910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C74B81"/>
    <w:multiLevelType w:val="multilevel"/>
    <w:tmpl w:val="AD041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715156622">
    <w:abstractNumId w:val="5"/>
  </w:num>
  <w:num w:numId="2" w16cid:durableId="1337611275">
    <w:abstractNumId w:val="2"/>
  </w:num>
  <w:num w:numId="3" w16cid:durableId="1447575900">
    <w:abstractNumId w:val="0"/>
  </w:num>
  <w:num w:numId="4" w16cid:durableId="1923485557">
    <w:abstractNumId w:val="16"/>
  </w:num>
  <w:num w:numId="5" w16cid:durableId="1728261252">
    <w:abstractNumId w:val="17"/>
  </w:num>
  <w:num w:numId="6" w16cid:durableId="812066528">
    <w:abstractNumId w:val="15"/>
  </w:num>
  <w:num w:numId="7" w16cid:durableId="1897662803">
    <w:abstractNumId w:val="12"/>
  </w:num>
  <w:num w:numId="8" w16cid:durableId="845554011">
    <w:abstractNumId w:val="4"/>
  </w:num>
  <w:num w:numId="9" w16cid:durableId="600797478">
    <w:abstractNumId w:val="6"/>
  </w:num>
  <w:num w:numId="10" w16cid:durableId="2075349876">
    <w:abstractNumId w:val="18"/>
  </w:num>
  <w:num w:numId="11" w16cid:durableId="348147426">
    <w:abstractNumId w:val="13"/>
  </w:num>
  <w:num w:numId="12" w16cid:durableId="1469739326">
    <w:abstractNumId w:val="8"/>
  </w:num>
  <w:num w:numId="13" w16cid:durableId="770515714">
    <w:abstractNumId w:val="7"/>
  </w:num>
  <w:num w:numId="14" w16cid:durableId="1912812973">
    <w:abstractNumId w:val="3"/>
  </w:num>
  <w:num w:numId="15" w16cid:durableId="61757722">
    <w:abstractNumId w:val="11"/>
  </w:num>
  <w:num w:numId="16" w16cid:durableId="683626203">
    <w:abstractNumId w:val="10"/>
  </w:num>
  <w:num w:numId="17" w16cid:durableId="1104351343">
    <w:abstractNumId w:val="9"/>
  </w:num>
  <w:num w:numId="18" w16cid:durableId="1740906342">
    <w:abstractNumId w:val="1"/>
  </w:num>
  <w:num w:numId="19" w16cid:durableId="20381969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UwNTQyMTY3NzMysjRS0lEKTi0uzszPAymwrAUAILaadiwAAAA="/>
  </w:docVars>
  <w:rsids>
    <w:rsidRoot w:val="00FC063B"/>
    <w:rsid w:val="000124C0"/>
    <w:rsid w:val="000221BB"/>
    <w:rsid w:val="000365EB"/>
    <w:rsid w:val="000402CE"/>
    <w:rsid w:val="000439D0"/>
    <w:rsid w:val="00043B56"/>
    <w:rsid w:val="000445F4"/>
    <w:rsid w:val="0004771F"/>
    <w:rsid w:val="00050A55"/>
    <w:rsid w:val="0005499B"/>
    <w:rsid w:val="000555F6"/>
    <w:rsid w:val="00062FB2"/>
    <w:rsid w:val="00066D26"/>
    <w:rsid w:val="00084DC6"/>
    <w:rsid w:val="0009778E"/>
    <w:rsid w:val="000D4FA0"/>
    <w:rsid w:val="000E13F9"/>
    <w:rsid w:val="00100051"/>
    <w:rsid w:val="00104901"/>
    <w:rsid w:val="00104E3A"/>
    <w:rsid w:val="001075D8"/>
    <w:rsid w:val="00114717"/>
    <w:rsid w:val="001228CB"/>
    <w:rsid w:val="00130D91"/>
    <w:rsid w:val="0013660C"/>
    <w:rsid w:val="00143339"/>
    <w:rsid w:val="00144067"/>
    <w:rsid w:val="00167C97"/>
    <w:rsid w:val="00184DC6"/>
    <w:rsid w:val="00186202"/>
    <w:rsid w:val="001A628F"/>
    <w:rsid w:val="001C6DA8"/>
    <w:rsid w:val="00223549"/>
    <w:rsid w:val="002374C7"/>
    <w:rsid w:val="0023786C"/>
    <w:rsid w:val="00244484"/>
    <w:rsid w:val="00250EF4"/>
    <w:rsid w:val="00274428"/>
    <w:rsid w:val="0027725D"/>
    <w:rsid w:val="002A1AB8"/>
    <w:rsid w:val="002A25C0"/>
    <w:rsid w:val="002B385A"/>
    <w:rsid w:val="002D2560"/>
    <w:rsid w:val="002D5E3D"/>
    <w:rsid w:val="002E065B"/>
    <w:rsid w:val="002F268F"/>
    <w:rsid w:val="003210AB"/>
    <w:rsid w:val="003233CD"/>
    <w:rsid w:val="00335259"/>
    <w:rsid w:val="003364C2"/>
    <w:rsid w:val="00341FCC"/>
    <w:rsid w:val="00342FAB"/>
    <w:rsid w:val="00397870"/>
    <w:rsid w:val="00397DBE"/>
    <w:rsid w:val="003A24D9"/>
    <w:rsid w:val="003A4D84"/>
    <w:rsid w:val="003B37F1"/>
    <w:rsid w:val="003C44FC"/>
    <w:rsid w:val="003C6D62"/>
    <w:rsid w:val="003F00E0"/>
    <w:rsid w:val="003F2833"/>
    <w:rsid w:val="0040050C"/>
    <w:rsid w:val="0040361B"/>
    <w:rsid w:val="00410889"/>
    <w:rsid w:val="00414587"/>
    <w:rsid w:val="00420A11"/>
    <w:rsid w:val="00424A44"/>
    <w:rsid w:val="00425A77"/>
    <w:rsid w:val="00434028"/>
    <w:rsid w:val="00440BD7"/>
    <w:rsid w:val="00443CC7"/>
    <w:rsid w:val="004449AC"/>
    <w:rsid w:val="0045153B"/>
    <w:rsid w:val="00467BD9"/>
    <w:rsid w:val="0048086A"/>
    <w:rsid w:val="00480F66"/>
    <w:rsid w:val="0048129D"/>
    <w:rsid w:val="00494038"/>
    <w:rsid w:val="004966F4"/>
    <w:rsid w:val="00511438"/>
    <w:rsid w:val="00517CA8"/>
    <w:rsid w:val="00537B78"/>
    <w:rsid w:val="00540B2C"/>
    <w:rsid w:val="00541C9F"/>
    <w:rsid w:val="00541D2D"/>
    <w:rsid w:val="00544AEC"/>
    <w:rsid w:val="00570608"/>
    <w:rsid w:val="00581BA0"/>
    <w:rsid w:val="005B1E3F"/>
    <w:rsid w:val="005F211A"/>
    <w:rsid w:val="005F3691"/>
    <w:rsid w:val="006149B1"/>
    <w:rsid w:val="00615CFE"/>
    <w:rsid w:val="00621B2C"/>
    <w:rsid w:val="006224C1"/>
    <w:rsid w:val="0062611F"/>
    <w:rsid w:val="00632CB7"/>
    <w:rsid w:val="00642A00"/>
    <w:rsid w:val="0064485A"/>
    <w:rsid w:val="00647EEB"/>
    <w:rsid w:val="00651081"/>
    <w:rsid w:val="006513AE"/>
    <w:rsid w:val="00667375"/>
    <w:rsid w:val="00667D9D"/>
    <w:rsid w:val="00671A46"/>
    <w:rsid w:val="00692B21"/>
    <w:rsid w:val="006A0235"/>
    <w:rsid w:val="006C5F2C"/>
    <w:rsid w:val="006F76D7"/>
    <w:rsid w:val="00720294"/>
    <w:rsid w:val="00722E71"/>
    <w:rsid w:val="00727E58"/>
    <w:rsid w:val="00727EB9"/>
    <w:rsid w:val="00744401"/>
    <w:rsid w:val="0076586D"/>
    <w:rsid w:val="00770091"/>
    <w:rsid w:val="0077063E"/>
    <w:rsid w:val="00771774"/>
    <w:rsid w:val="00773199"/>
    <w:rsid w:val="0077541A"/>
    <w:rsid w:val="007B62FB"/>
    <w:rsid w:val="007C2D33"/>
    <w:rsid w:val="007D4D86"/>
    <w:rsid w:val="007D5A86"/>
    <w:rsid w:val="007E4E4A"/>
    <w:rsid w:val="007E79B5"/>
    <w:rsid w:val="007F744B"/>
    <w:rsid w:val="00801DF5"/>
    <w:rsid w:val="00802E66"/>
    <w:rsid w:val="008047D3"/>
    <w:rsid w:val="008106B4"/>
    <w:rsid w:val="00820573"/>
    <w:rsid w:val="00826077"/>
    <w:rsid w:val="00845097"/>
    <w:rsid w:val="00865101"/>
    <w:rsid w:val="00870E2C"/>
    <w:rsid w:val="008752AF"/>
    <w:rsid w:val="00886DDF"/>
    <w:rsid w:val="008939B0"/>
    <w:rsid w:val="008A0C87"/>
    <w:rsid w:val="008A2B06"/>
    <w:rsid w:val="008C4635"/>
    <w:rsid w:val="008D2AB6"/>
    <w:rsid w:val="008D3852"/>
    <w:rsid w:val="008D641B"/>
    <w:rsid w:val="008F0103"/>
    <w:rsid w:val="008F7553"/>
    <w:rsid w:val="00906570"/>
    <w:rsid w:val="0092117C"/>
    <w:rsid w:val="0092169A"/>
    <w:rsid w:val="00947186"/>
    <w:rsid w:val="00954150"/>
    <w:rsid w:val="00955D6F"/>
    <w:rsid w:val="0096106B"/>
    <w:rsid w:val="009749F6"/>
    <w:rsid w:val="009A177A"/>
    <w:rsid w:val="009B24E9"/>
    <w:rsid w:val="009D4B4D"/>
    <w:rsid w:val="009E4124"/>
    <w:rsid w:val="009E5101"/>
    <w:rsid w:val="009F740D"/>
    <w:rsid w:val="00A11A26"/>
    <w:rsid w:val="00A122C8"/>
    <w:rsid w:val="00A15E56"/>
    <w:rsid w:val="00A32F89"/>
    <w:rsid w:val="00A519D1"/>
    <w:rsid w:val="00A54153"/>
    <w:rsid w:val="00A61614"/>
    <w:rsid w:val="00A61F82"/>
    <w:rsid w:val="00A63177"/>
    <w:rsid w:val="00A64F9A"/>
    <w:rsid w:val="00A6517C"/>
    <w:rsid w:val="00A72DB9"/>
    <w:rsid w:val="00A77739"/>
    <w:rsid w:val="00AC41EA"/>
    <w:rsid w:val="00AC78FF"/>
    <w:rsid w:val="00AE791A"/>
    <w:rsid w:val="00AF0690"/>
    <w:rsid w:val="00B11A9D"/>
    <w:rsid w:val="00B14E5B"/>
    <w:rsid w:val="00B23BFA"/>
    <w:rsid w:val="00B41B66"/>
    <w:rsid w:val="00B557DB"/>
    <w:rsid w:val="00B7444F"/>
    <w:rsid w:val="00B84C2A"/>
    <w:rsid w:val="00B9709B"/>
    <w:rsid w:val="00BC4FB8"/>
    <w:rsid w:val="00BD30E2"/>
    <w:rsid w:val="00BD4D16"/>
    <w:rsid w:val="00BD7A5C"/>
    <w:rsid w:val="00BE044A"/>
    <w:rsid w:val="00BE210B"/>
    <w:rsid w:val="00BF08D2"/>
    <w:rsid w:val="00C06EC0"/>
    <w:rsid w:val="00C24B15"/>
    <w:rsid w:val="00C264F2"/>
    <w:rsid w:val="00C305AF"/>
    <w:rsid w:val="00C3274A"/>
    <w:rsid w:val="00C345FD"/>
    <w:rsid w:val="00C37AAF"/>
    <w:rsid w:val="00C41E1D"/>
    <w:rsid w:val="00C454ED"/>
    <w:rsid w:val="00C4718F"/>
    <w:rsid w:val="00C642BB"/>
    <w:rsid w:val="00C72135"/>
    <w:rsid w:val="00C73FC3"/>
    <w:rsid w:val="00C805C2"/>
    <w:rsid w:val="00C94911"/>
    <w:rsid w:val="00CA0F2A"/>
    <w:rsid w:val="00CA207F"/>
    <w:rsid w:val="00CA3FD4"/>
    <w:rsid w:val="00CA5F14"/>
    <w:rsid w:val="00CB693F"/>
    <w:rsid w:val="00CB6D46"/>
    <w:rsid w:val="00CE5D3F"/>
    <w:rsid w:val="00CF25AC"/>
    <w:rsid w:val="00CF74C1"/>
    <w:rsid w:val="00CF7D4E"/>
    <w:rsid w:val="00D04085"/>
    <w:rsid w:val="00D15EE8"/>
    <w:rsid w:val="00D22841"/>
    <w:rsid w:val="00D46F77"/>
    <w:rsid w:val="00D54AED"/>
    <w:rsid w:val="00D550C5"/>
    <w:rsid w:val="00D56FC8"/>
    <w:rsid w:val="00D6590C"/>
    <w:rsid w:val="00D748E8"/>
    <w:rsid w:val="00D753EF"/>
    <w:rsid w:val="00D75CFD"/>
    <w:rsid w:val="00D81548"/>
    <w:rsid w:val="00D8796B"/>
    <w:rsid w:val="00D93AA6"/>
    <w:rsid w:val="00D95479"/>
    <w:rsid w:val="00DD0BF1"/>
    <w:rsid w:val="00DD1039"/>
    <w:rsid w:val="00DE050E"/>
    <w:rsid w:val="00E11F8E"/>
    <w:rsid w:val="00E1504C"/>
    <w:rsid w:val="00E44278"/>
    <w:rsid w:val="00E50023"/>
    <w:rsid w:val="00E63191"/>
    <w:rsid w:val="00E731EC"/>
    <w:rsid w:val="00E8459A"/>
    <w:rsid w:val="00EB7C77"/>
    <w:rsid w:val="00EC1313"/>
    <w:rsid w:val="00ED21E6"/>
    <w:rsid w:val="00EE3EAC"/>
    <w:rsid w:val="00EF2F34"/>
    <w:rsid w:val="00F02752"/>
    <w:rsid w:val="00F21222"/>
    <w:rsid w:val="00F303EB"/>
    <w:rsid w:val="00F31A79"/>
    <w:rsid w:val="00F4066E"/>
    <w:rsid w:val="00F46CF3"/>
    <w:rsid w:val="00F61F08"/>
    <w:rsid w:val="00F86879"/>
    <w:rsid w:val="00F9767C"/>
    <w:rsid w:val="00FA7A23"/>
    <w:rsid w:val="00FC063B"/>
    <w:rsid w:val="00FC1756"/>
    <w:rsid w:val="00FC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B484C"/>
  <w15:docId w15:val="{D05FD24E-55A3-4437-A2FD-145CE046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38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235"/>
    <w:pPr>
      <w:keepNext/>
      <w:ind w:left="-1080" w:right="-1440"/>
      <w:outlineLvl w:val="0"/>
    </w:pPr>
    <w:rPr>
      <w:rFonts w:cs="Times New Roman (Body CS)"/>
      <w:caps/>
      <w:color w:val="595959" w:themeColor="text1" w:themeTint="A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C77"/>
    <w:pPr>
      <w:keepNext/>
      <w:spacing w:line="240" w:lineRule="auto"/>
      <w:outlineLvl w:val="1"/>
    </w:pPr>
    <w:rPr>
      <w:color w:val="44546A" w:themeColor="text2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C77"/>
    <w:pPr>
      <w:keepNext/>
      <w:spacing w:line="240" w:lineRule="auto"/>
      <w:ind w:left="720"/>
      <w:outlineLvl w:val="2"/>
    </w:pPr>
    <w:rPr>
      <w:color w:val="595959" w:themeColor="text1" w:themeTint="A6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DA8"/>
    <w:pPr>
      <w:keepNext/>
      <w:spacing w:after="0" w:line="240" w:lineRule="auto"/>
      <w:outlineLvl w:val="3"/>
    </w:pPr>
    <w:rPr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41EA"/>
    <w:pPr>
      <w:keepNext/>
      <w:ind w:left="-810" w:right="-90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41EA"/>
    <w:pPr>
      <w:keepNext/>
      <w:ind w:left="-900" w:right="-90"/>
      <w:outlineLvl w:val="5"/>
    </w:pPr>
    <w:rPr>
      <w:b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1A9D"/>
    <w:pPr>
      <w:keepNext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752AF"/>
    <w:pPr>
      <w:keepNext/>
      <w:spacing w:after="0" w:line="240" w:lineRule="auto"/>
      <w:outlineLvl w:val="7"/>
    </w:pPr>
    <w:rPr>
      <w:b/>
      <w:color w:val="FFFFFF" w:themeColor="background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14E5B"/>
    <w:pPr>
      <w:keepNext/>
      <w:spacing w:after="0" w:line="240" w:lineRule="auto"/>
      <w:outlineLvl w:val="8"/>
    </w:pPr>
    <w:rPr>
      <w:b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235"/>
    <w:rPr>
      <w:rFonts w:ascii="Century Gothic" w:hAnsi="Century Gothic" w:cs="Times New Roman (Body CS)"/>
      <w:caps/>
      <w:color w:val="595959" w:themeColor="text1" w:themeTint="A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7C77"/>
    <w:rPr>
      <w:rFonts w:ascii="Century Gothic" w:hAnsi="Century Gothic"/>
      <w:color w:val="44546A" w:themeColor="text2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480F66"/>
    <w:pPr>
      <w:spacing w:after="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80F66"/>
    <w:rPr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0F6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0F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0F66"/>
    <w:rPr>
      <w:vertAlign w:val="superscript"/>
    </w:rPr>
  </w:style>
  <w:style w:type="table" w:styleId="TableGrid">
    <w:name w:val="Table Grid"/>
    <w:basedOn w:val="TableNormal"/>
    <w:uiPriority w:val="99"/>
    <w:rsid w:val="0014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B7C77"/>
    <w:rPr>
      <w:rFonts w:ascii="Century Gothic" w:hAnsi="Century Gothic"/>
      <w:color w:val="595959" w:themeColor="text1" w:themeTint="A6"/>
      <w:sz w:val="24"/>
    </w:rPr>
  </w:style>
  <w:style w:type="paragraph" w:styleId="Header">
    <w:name w:val="header"/>
    <w:basedOn w:val="Normal"/>
    <w:link w:val="Head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D91"/>
  </w:style>
  <w:style w:type="paragraph" w:styleId="Footer">
    <w:name w:val="footer"/>
    <w:basedOn w:val="Normal"/>
    <w:link w:val="Foot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D91"/>
  </w:style>
  <w:style w:type="character" w:customStyle="1" w:styleId="Heading4Char">
    <w:name w:val="Heading 4 Char"/>
    <w:basedOn w:val="DefaultParagraphFont"/>
    <w:link w:val="Heading4"/>
    <w:uiPriority w:val="9"/>
    <w:rsid w:val="001C6DA8"/>
    <w:rPr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C41EA"/>
    <w:rPr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C41EA"/>
    <w:rPr>
      <w:b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B11A9D"/>
    <w:rPr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725D"/>
    <w:pPr>
      <w:keepLines/>
      <w:spacing w:before="240" w:after="0"/>
      <w:ind w:left="0"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772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725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95479"/>
    <w:pPr>
      <w:spacing w:after="100"/>
      <w:ind w:left="440"/>
    </w:pPr>
  </w:style>
  <w:style w:type="character" w:customStyle="1" w:styleId="Heading8Char">
    <w:name w:val="Heading 8 Char"/>
    <w:basedOn w:val="DefaultParagraphFont"/>
    <w:link w:val="Heading8"/>
    <w:uiPriority w:val="9"/>
    <w:rsid w:val="008752AF"/>
    <w:rPr>
      <w:b/>
      <w:color w:val="FFFFFF" w:themeColor="background1"/>
    </w:rPr>
  </w:style>
  <w:style w:type="paragraph" w:styleId="TOC2">
    <w:name w:val="toc 2"/>
    <w:basedOn w:val="Normal"/>
    <w:next w:val="Normal"/>
    <w:autoRedefine/>
    <w:uiPriority w:val="39"/>
    <w:unhideWhenUsed/>
    <w:rsid w:val="00671A46"/>
    <w:pPr>
      <w:spacing w:after="100"/>
      <w:ind w:left="220"/>
    </w:pPr>
  </w:style>
  <w:style w:type="character" w:customStyle="1" w:styleId="Heading9Char">
    <w:name w:val="Heading 9 Char"/>
    <w:basedOn w:val="DefaultParagraphFont"/>
    <w:link w:val="Heading9"/>
    <w:uiPriority w:val="9"/>
    <w:rsid w:val="00B14E5B"/>
    <w:rPr>
      <w:b/>
      <w:i/>
      <w:color w:val="FFFFFF" w:themeColor="background1"/>
    </w:rPr>
  </w:style>
  <w:style w:type="paragraph" w:styleId="BodyText2">
    <w:name w:val="Body Text 2"/>
    <w:basedOn w:val="Normal"/>
    <w:link w:val="BodyText2Char"/>
    <w:uiPriority w:val="99"/>
    <w:unhideWhenUsed/>
    <w:rsid w:val="00A72DB9"/>
    <w:rPr>
      <w:i/>
    </w:rPr>
  </w:style>
  <w:style w:type="character" w:customStyle="1" w:styleId="BodyText2Char">
    <w:name w:val="Body Text 2 Char"/>
    <w:basedOn w:val="DefaultParagraphFont"/>
    <w:link w:val="BodyText2"/>
    <w:uiPriority w:val="99"/>
    <w:rsid w:val="00A72DB9"/>
    <w:rPr>
      <w:i/>
    </w:rPr>
  </w:style>
  <w:style w:type="paragraph" w:styleId="ListParagraph">
    <w:name w:val="List Paragraph"/>
    <w:basedOn w:val="Normal"/>
    <w:uiPriority w:val="34"/>
    <w:qFormat/>
    <w:rsid w:val="00AF0690"/>
    <w:pPr>
      <w:ind w:left="720"/>
      <w:contextualSpacing/>
    </w:pPr>
    <w:rPr>
      <w:rFonts w:asciiTheme="minorHAnsi" w:hAnsiTheme="minorHAnsi"/>
    </w:rPr>
  </w:style>
  <w:style w:type="paragraph" w:styleId="NoSpacing">
    <w:name w:val="No Spacing"/>
    <w:link w:val="NoSpacingChar"/>
    <w:uiPriority w:val="1"/>
    <w:qFormat/>
    <w:rsid w:val="00A32F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2F89"/>
    <w:rPr>
      <w:rFonts w:eastAsiaTheme="minorEastAsia"/>
    </w:rPr>
  </w:style>
  <w:style w:type="paragraph" w:customStyle="1" w:styleId="TableHeading">
    <w:name w:val="Table Heading"/>
    <w:rsid w:val="00A32F89"/>
    <w:pPr>
      <w:spacing w:before="60" w:after="60" w:line="240" w:lineRule="auto"/>
    </w:pPr>
    <w:rPr>
      <w:rFonts w:ascii="Arial" w:eastAsia="Times New Roman" w:hAnsi="Arial" w:cs="Arial"/>
      <w:b/>
    </w:rPr>
  </w:style>
  <w:style w:type="character" w:customStyle="1" w:styleId="TableTextChar">
    <w:name w:val="Table Text Char"/>
    <w:link w:val="TableText"/>
    <w:locked/>
    <w:rsid w:val="00A32F89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A32F89"/>
    <w:pPr>
      <w:spacing w:before="60" w:after="60" w:line="240" w:lineRule="auto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0E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87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D3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ownloads\IC-Quality-Control-Program-11221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173F9-E41B-4F92-A3BB-4A9B6DAE0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C:\Users\Owner\Downloads\IC-Quality-Control-Program-11221_WORD.dotx</Template>
  <TotalTime>1</TotalTime>
  <Pages>7</Pages>
  <Words>970</Words>
  <Characters>5529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Alex Martin</cp:lastModifiedBy>
  <cp:revision>2</cp:revision>
  <cp:lastPrinted>2019-01-22T01:48:00Z</cp:lastPrinted>
  <dcterms:created xsi:type="dcterms:W3CDTF">2024-10-15T19:21:00Z</dcterms:created>
  <dcterms:modified xsi:type="dcterms:W3CDTF">2024-10-15T19:21:00Z</dcterms:modified>
</cp:coreProperties>
</file>